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5C5FFD" w:rsidRPr="00165B9F" w:rsidRDefault="009B2AA7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Instruktion</w:t>
            </w:r>
          </w:p>
        </w:tc>
      </w:tr>
    </w:tbl>
    <w:p w:rsidR="00165B9F" w:rsidRPr="00165B9F" w:rsidRDefault="009B2AA7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Så här publicerar du din webbapplikation</w:t>
      </w:r>
    </w:p>
    <w:p w:rsidR="00391F0A" w:rsidRPr="00391F0A" w:rsidRDefault="00391F0A" w:rsidP="00391F0A">
      <w:pPr>
        <w:pStyle w:val="Brdtext"/>
      </w:pP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492ECF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 w:rsidR="003A7113">
              <w:rPr>
                <w:sz w:val="22"/>
                <w:szCs w:val="22"/>
              </w:rPr>
              <w:t>ASP</w:t>
            </w:r>
            <w:proofErr w:type="gramStart"/>
            <w:r w:rsidR="003A7113">
              <w:rPr>
                <w:sz w:val="22"/>
                <w:szCs w:val="22"/>
              </w:rPr>
              <w:t>.NET</w:t>
            </w:r>
            <w:proofErr w:type="gramEnd"/>
            <w:r w:rsidR="003A7113">
              <w:rPr>
                <w:sz w:val="22"/>
                <w:szCs w:val="22"/>
              </w:rPr>
              <w:t xml:space="preserve"> MVC</w:t>
            </w:r>
          </w:p>
          <w:p w:rsidR="003A46FF" w:rsidRPr="003A46FF" w:rsidRDefault="003A46FF" w:rsidP="003A7113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3A7113">
              <w:rPr>
                <w:sz w:val="22"/>
                <w:szCs w:val="22"/>
              </w:rPr>
              <w:t>9</w:t>
            </w:r>
          </w:p>
        </w:tc>
      </w:tr>
    </w:tbl>
    <w:p w:rsidR="00F04A33" w:rsidRDefault="00F04A33" w:rsidP="00442F63">
      <w:pPr>
        <w:pStyle w:val="Toc"/>
        <w:rPr>
          <w:b/>
        </w:rPr>
        <w:sectPr w:rsidR="00F04A33" w:rsidSect="003A7113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9651C6" w:rsidRPr="001F1EB8" w:rsidRDefault="009651C6" w:rsidP="009651C6">
      <w:pPr>
        <w:spacing w:after="240"/>
        <w:rPr>
          <w:b/>
          <w:sz w:val="34"/>
          <w:szCs w:val="34"/>
        </w:rPr>
      </w:pPr>
      <w:r w:rsidRPr="001F1EB8">
        <w:rPr>
          <w:b/>
          <w:sz w:val="34"/>
          <w:szCs w:val="34"/>
        </w:rPr>
        <w:lastRenderedPageBreak/>
        <w:t>Upphovsrätt för detta verk</w:t>
      </w:r>
    </w:p>
    <w:p w:rsidR="009651C6" w:rsidRDefault="009651C6" w:rsidP="009651C6">
      <w:pPr>
        <w:pStyle w:val="Brdtext"/>
      </w:pPr>
      <w:r>
        <w:t>Detta verk är framtaget i anslutning till kursen ASP</w:t>
      </w:r>
      <w:proofErr w:type="gramStart"/>
      <w:r>
        <w:t>.NET</w:t>
      </w:r>
      <w:proofErr w:type="gramEnd"/>
      <w:r>
        <w:t xml:space="preserve"> MVC (1DV409) vid Linnéuniversitetet.</w:t>
      </w:r>
    </w:p>
    <w:p w:rsidR="009651C6" w:rsidRPr="001F1EB8" w:rsidRDefault="009651C6" w:rsidP="009651C6">
      <w:pPr>
        <w:spacing w:after="120"/>
        <w:rPr>
          <w:b/>
          <w:sz w:val="26"/>
          <w:szCs w:val="26"/>
        </w:rPr>
      </w:pPr>
      <w:r w:rsidRPr="001F1EB8">
        <w:rPr>
          <w:b/>
          <w:sz w:val="26"/>
          <w:szCs w:val="26"/>
        </w:rPr>
        <w:t>Du får använda detta verk så här:</w:t>
      </w:r>
    </w:p>
    <w:p w:rsidR="009651C6" w:rsidRDefault="009651C6" w:rsidP="009651C6">
      <w:pPr>
        <w:pStyle w:val="Brdtext"/>
      </w:pPr>
      <w:r>
        <w:t>Allt innehåll i detta verk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9651C6" w:rsidTr="0017548C">
        <w:tc>
          <w:tcPr>
            <w:tcW w:w="1536" w:type="dxa"/>
            <w:vAlign w:val="center"/>
          </w:tcPr>
          <w:p w:rsidR="009651C6" w:rsidRDefault="009651C6" w:rsidP="0017548C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5DA5DE08" wp14:editId="3F43CDDF">
                  <wp:extent cx="836930" cy="293370"/>
                  <wp:effectExtent l="0" t="0" r="1270" b="0"/>
                  <wp:docPr id="16" name="Bildobjekt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9651C6" w:rsidRDefault="009651C6" w:rsidP="0017548C">
            <w:pPr>
              <w:pStyle w:val="Brdtext"/>
            </w:pPr>
            <w:proofErr w:type="spellStart"/>
            <w:r w:rsidRPr="002F4582">
              <w:t>Creative</w:t>
            </w:r>
            <w:proofErr w:type="spellEnd"/>
            <w:r w:rsidRPr="002F4582">
              <w:t xml:space="preserve"> </w:t>
            </w:r>
            <w:proofErr w:type="spellStart"/>
            <w:r w:rsidRPr="002F4582">
              <w:t>Commons</w:t>
            </w:r>
            <w:proofErr w:type="spellEnd"/>
            <w:r w:rsidRPr="002F4582">
              <w:t xml:space="preserve"> Erkännande-</w:t>
            </w:r>
            <w:proofErr w:type="spellStart"/>
            <w:r w:rsidRPr="002F4582">
              <w:t>IckeKommersiell</w:t>
            </w:r>
            <w:proofErr w:type="spellEnd"/>
            <w:r w:rsidRPr="002F4582">
              <w:t>-</w:t>
            </w:r>
            <w:proofErr w:type="spellStart"/>
            <w:r w:rsidRPr="002F4582">
              <w:t>DelaLika</w:t>
            </w:r>
            <w:proofErr w:type="spellEnd"/>
            <w:r w:rsidRPr="002F4582">
              <w:t xml:space="preserve">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9651C6" w:rsidRPr="00D87413" w:rsidRDefault="009651C6" w:rsidP="009651C6">
      <w:pPr>
        <w:spacing w:after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kopiera hela eller delar av innehållet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sprida hela eller delar av innehållet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visa hela eller delar av innehållet offentligt och digitalt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konvertera innehållet till annat format</w:t>
      </w:r>
    </w:p>
    <w:p w:rsidR="009651C6" w:rsidRDefault="009651C6" w:rsidP="009651C6">
      <w:pPr>
        <w:pStyle w:val="Brdtext"/>
        <w:numPr>
          <w:ilvl w:val="0"/>
          <w:numId w:val="45"/>
        </w:numPr>
      </w:pPr>
      <w:r>
        <w:t>du får även göra om innehållet</w:t>
      </w:r>
    </w:p>
    <w:p w:rsidR="009651C6" w:rsidRDefault="009651C6" w:rsidP="009651C6">
      <w:pPr>
        <w:pStyle w:val="Brdtext"/>
      </w:pPr>
      <w:r>
        <w:t>Om du förändrar innehållet så ta inte med Linnéuniversitetets logotyp, symbol och/eller kopparstick i din nya version!</w:t>
      </w:r>
    </w:p>
    <w:p w:rsidR="009651C6" w:rsidRPr="008529CC" w:rsidRDefault="009651C6" w:rsidP="009651C6">
      <w:pPr>
        <w:pStyle w:val="Brdtext"/>
      </w:pPr>
    </w:p>
    <w:p w:rsidR="007F0B27" w:rsidRDefault="007F0B27" w:rsidP="009651C6">
      <w:pPr>
        <w:pStyle w:val="Brdtext"/>
        <w:sectPr w:rsidR="007F0B27" w:rsidSect="004C4352">
          <w:headerReference w:type="first" r:id="rId14"/>
          <w:pgSz w:w="11906" w:h="16838" w:code="9"/>
          <w:pgMar w:top="301" w:right="1418" w:bottom="301" w:left="1418" w:header="567" w:footer="510" w:gutter="0"/>
          <w:cols w:space="708"/>
          <w:docGrid w:linePitch="360"/>
        </w:sectPr>
      </w:pPr>
    </w:p>
    <w:tbl>
      <w:tblPr>
        <w:tblStyle w:val="Tabellrutnt"/>
        <w:tblW w:w="9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8789"/>
      </w:tblGrid>
      <w:tr w:rsidR="009B2AA7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 xml:space="preserve">Högerklicka på </w:t>
            </w:r>
            <w:r w:rsidRPr="00640DE1">
              <w:rPr>
                <w:rStyle w:val="Windows"/>
              </w:rPr>
              <w:t>Computer</w:t>
            </w:r>
            <w:r>
              <w:t xml:space="preserve"> och välj </w:t>
            </w:r>
            <w:proofErr w:type="spellStart"/>
            <w:r w:rsidRPr="00640DE1">
              <w:rPr>
                <w:rStyle w:val="Windows"/>
              </w:rPr>
              <w:t>Map</w:t>
            </w:r>
            <w:proofErr w:type="spellEnd"/>
            <w:r w:rsidRPr="00640DE1">
              <w:rPr>
                <w:rStyle w:val="Windows"/>
              </w:rPr>
              <w:t xml:space="preserve"> </w:t>
            </w:r>
            <w:proofErr w:type="spellStart"/>
            <w:r w:rsidRPr="00640DE1">
              <w:rPr>
                <w:rStyle w:val="Windows"/>
              </w:rPr>
              <w:t>network</w:t>
            </w:r>
            <w:proofErr w:type="spellEnd"/>
            <w:r w:rsidRPr="00640DE1">
              <w:rPr>
                <w:rStyle w:val="Windows"/>
              </w:rPr>
              <w:t xml:space="preserve"> drive</w:t>
            </w:r>
            <w:proofErr w:type="gramStart"/>
            <w:r w:rsidRPr="00640DE1">
              <w:rPr>
                <w:rStyle w:val="Windows"/>
              </w:rPr>
              <w:t>…</w:t>
            </w:r>
            <w:r>
              <w:t>.</w:t>
            </w:r>
            <w:proofErr w:type="gramEnd"/>
          </w:p>
          <w:p w:rsidR="009B2AA7" w:rsidRDefault="009B2AA7" w:rsidP="00CC2A8E">
            <w:pPr>
              <w:pStyle w:val="Brdtext"/>
            </w:pPr>
            <w:r w:rsidRPr="007C154B">
              <w:rPr>
                <w:noProof/>
              </w:rPr>
              <w:drawing>
                <wp:inline distT="0" distB="0" distL="0" distR="0" wp14:anchorId="525049C9" wp14:editId="6D2B7E02">
                  <wp:extent cx="2253334" cy="1520000"/>
                  <wp:effectExtent l="19050" t="0" r="0" b="0"/>
                  <wp:docPr id="29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334" cy="1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bookmarkStart w:id="0" w:name="_Ref302298538"/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E106C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0"/>
            <w:r>
              <w:t>.</w:t>
            </w:r>
          </w:p>
        </w:tc>
      </w:tr>
      <w:tr w:rsidR="009B2AA7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 xml:space="preserve">Vid </w:t>
            </w:r>
            <w:r w:rsidRPr="00640DE1">
              <w:rPr>
                <w:rStyle w:val="Windows"/>
              </w:rPr>
              <w:t>Folder</w:t>
            </w:r>
            <w:r>
              <w:t xml:space="preserve"> skriver du in sökvägen till katalogen där din webbapplikation ska publiceras. Se även till att </w:t>
            </w:r>
            <w:proofErr w:type="spellStart"/>
            <w:r w:rsidRPr="00640DE1">
              <w:rPr>
                <w:rStyle w:val="Windows"/>
              </w:rPr>
              <w:t>Reconnect</w:t>
            </w:r>
            <w:proofErr w:type="spellEnd"/>
            <w:r w:rsidRPr="00640DE1">
              <w:rPr>
                <w:rStyle w:val="Windows"/>
              </w:rPr>
              <w:t xml:space="preserve"> at logon</w:t>
            </w:r>
            <w:r>
              <w:t xml:space="preserve"> är avmarkerad samt att </w:t>
            </w:r>
            <w:proofErr w:type="spellStart"/>
            <w:r w:rsidRPr="00640DE1">
              <w:rPr>
                <w:rStyle w:val="Windows"/>
              </w:rPr>
              <w:t>Connect</w:t>
            </w:r>
            <w:proofErr w:type="spellEnd"/>
            <w:r w:rsidRPr="00640DE1">
              <w:rPr>
                <w:rStyle w:val="Windows"/>
              </w:rPr>
              <w:t xml:space="preserve"> </w:t>
            </w:r>
            <w:proofErr w:type="spellStart"/>
            <w:r w:rsidRPr="00640DE1">
              <w:rPr>
                <w:rStyle w:val="Windows"/>
              </w:rPr>
              <w:t>using</w:t>
            </w:r>
            <w:proofErr w:type="spellEnd"/>
            <w:r w:rsidRPr="00640DE1">
              <w:rPr>
                <w:rStyle w:val="Windows"/>
              </w:rPr>
              <w:t xml:space="preserve"> different </w:t>
            </w:r>
            <w:proofErr w:type="spellStart"/>
            <w:r w:rsidRPr="00640DE1">
              <w:rPr>
                <w:rStyle w:val="Windows"/>
              </w:rPr>
              <w:t>credentials</w:t>
            </w:r>
            <w:proofErr w:type="spellEnd"/>
            <w:r>
              <w:t xml:space="preserve"> är markerad. Klicka på </w:t>
            </w:r>
            <w:r w:rsidRPr="00640DE1">
              <w:rPr>
                <w:rStyle w:val="Windows"/>
              </w:rPr>
              <w:t>Finish</w:t>
            </w:r>
            <w:r>
              <w:t>.</w:t>
            </w:r>
          </w:p>
          <w:p w:rsidR="009B2AA7" w:rsidRDefault="009B2AA7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388DF256" wp14:editId="38969E64">
                  <wp:extent cx="4183200" cy="3063600"/>
                  <wp:effectExtent l="0" t="0" r="8255" b="3810"/>
                  <wp:docPr id="3" name="Bildobjekt 3" descr="C:\Users\mats\AppData\Local\Temp\SNAGHTML2cf5bf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s\AppData\Local\Temp\SNAGHTML2cf5bf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200" cy="30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E106C1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640DE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Pr="00640DE1" w:rsidRDefault="009B2AA7" w:rsidP="00CC2A8E">
            <w:pPr>
              <w:pStyle w:val="Brdtext"/>
            </w:pPr>
            <w:r>
              <w:t xml:space="preserve">Skriv namnet på domänen i det lokala nätverket, </w:t>
            </w:r>
            <w:r>
              <w:rPr>
                <w:rFonts w:ascii="Courier New" w:hAnsi="Courier New" w:cs="Courier New"/>
              </w:rPr>
              <w:t>kupan</w:t>
            </w:r>
            <w:r>
              <w:t xml:space="preserve">, följt av ditt användarnamn. </w:t>
            </w:r>
            <w:r>
              <w:br/>
            </w:r>
            <w:r w:rsidRPr="007C154B">
              <w:rPr>
                <w:b/>
                <w:i/>
              </w:rPr>
              <w:t>OBS!</w:t>
            </w:r>
            <w:r w:rsidRPr="007C154B">
              <w:rPr>
                <w:i/>
              </w:rPr>
              <w:t xml:space="preserve"> Lösenordet du ska använda är inte samma lösenord du använder till LNU-domänen utan det du fått av kursledningen.</w:t>
            </w:r>
          </w:p>
          <w:p w:rsidR="009B2AA7" w:rsidRDefault="009B2AA7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0547314E" wp14:editId="173B420C">
                  <wp:extent cx="2930400" cy="1843200"/>
                  <wp:effectExtent l="0" t="0" r="3810" b="5080"/>
                  <wp:docPr id="4" name="Bildobjekt 4" descr="C:\Users\mats\AppData\Local\Temp\SNAGHTML2cf7f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s\AppData\Local\Temp\SNAGHTML2cf7f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400" cy="18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:rsidR="009B2AA7" w:rsidRPr="000916AB" w:rsidRDefault="009B2AA7" w:rsidP="00CC2A8E">
            <w:pPr>
              <w:pStyle w:val="Beskrivning"/>
              <w:rPr>
                <w:lang w:val="en-US"/>
              </w:rPr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E106C1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640DE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 w:rsidRPr="009B2AA7">
              <w:t>Nu har du en enhet ansluten till katalogen där du publicerar din webbapplikation. (De filer som finns i katalogen är standardapplikationen och dessa kan tas bort.)</w:t>
            </w:r>
          </w:p>
          <w:p w:rsidR="009B2AA7" w:rsidRDefault="009B2AA7" w:rsidP="00CC2A8E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57618F7D" wp14:editId="54CA930A">
                  <wp:extent cx="4140000" cy="2703600"/>
                  <wp:effectExtent l="0" t="0" r="0" b="1905"/>
                  <wp:docPr id="1" name="Bildobjekt 1" descr="C:\Users\mats\AppData\Local\Temp\SNAGHTML2d02a0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ts\AppData\Local\Temp\SNAGHTML2d02a0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7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CC2A8E">
            <w:pPr>
              <w:pStyle w:val="Beskrivning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E106C1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9B2AA7">
            <w:pPr>
              <w:pStyle w:val="Brdtext"/>
            </w:pPr>
            <w:r w:rsidRPr="009B2AA7">
              <w:t xml:space="preserve">Du kan från Visual Studio publicera din webbapplikation. Välj </w:t>
            </w:r>
            <w:proofErr w:type="spellStart"/>
            <w:r w:rsidRPr="009B2AA7">
              <w:rPr>
                <w:rStyle w:val="Windows"/>
              </w:rPr>
              <w:t>Build</w:t>
            </w:r>
            <w:proofErr w:type="spellEnd"/>
            <w:r w:rsidRPr="009B2AA7">
              <w:t xml:space="preserve"> följt av </w:t>
            </w:r>
            <w:proofErr w:type="spellStart"/>
            <w:r w:rsidRPr="009B2AA7">
              <w:rPr>
                <w:rStyle w:val="Windows"/>
              </w:rPr>
              <w:t>Publish</w:t>
            </w:r>
            <w:proofErr w:type="spellEnd"/>
            <w:r w:rsidRPr="009B2AA7">
              <w:t xml:space="preserve"> </w:t>
            </w:r>
            <w:r>
              <w:t>&lt;projekt&gt;</w:t>
            </w:r>
            <w:r w:rsidRPr="009B2AA7">
              <w:t xml:space="preserve"> (där </w:t>
            </w:r>
            <w:r>
              <w:t>&lt;projekt&gt;</w:t>
            </w:r>
            <w:r w:rsidRPr="009B2AA7">
              <w:t xml:space="preserve"> är namnet på ditt projekt, i exemplet nedan heter projektet </w:t>
            </w:r>
            <w:proofErr w:type="spellStart"/>
            <w:r w:rsidRPr="009B2AA7">
              <w:t>MyIndividualWork</w:t>
            </w:r>
            <w:proofErr w:type="spellEnd"/>
            <w:r w:rsidRPr="009B2AA7">
              <w:t>).</w:t>
            </w:r>
          </w:p>
          <w:p w:rsidR="009B2AA7" w:rsidRDefault="009B2AA7" w:rsidP="009B2AA7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 wp14:anchorId="7A77BE4C" wp14:editId="5ECC5761">
                  <wp:extent cx="2491200" cy="1843200"/>
                  <wp:effectExtent l="0" t="0" r="4445" b="5080"/>
                  <wp:docPr id="5" name="Bildobjekt 5" descr="C:\Users\mats\AppData\Local\Temp\SNAGHTML3380f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s\AppData\Local\Temp\SNAGHTML3380f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200" cy="18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AA7" w:rsidRDefault="009B2AA7" w:rsidP="009B2AA7">
            <w:pPr>
              <w:pStyle w:val="Beskrivning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E106C1">
              <w:rPr>
                <w:noProof/>
              </w:rPr>
              <w:t>5</w:t>
            </w:r>
            <w:r>
              <w:fldChar w:fldCharType="end"/>
            </w:r>
            <w:r>
              <w:t>.</w:t>
            </w:r>
          </w:p>
        </w:tc>
      </w:tr>
      <w:tr w:rsidR="009B2AA7" w:rsidRPr="00E106C1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Pr="00E106C1" w:rsidRDefault="00E106C1" w:rsidP="00CC2A8E">
            <w:pPr>
              <w:pStyle w:val="Brdtext"/>
            </w:pPr>
            <w:r w:rsidRPr="00E106C1">
              <w:t>Dialogrutan</w:t>
            </w:r>
            <w:r w:rsidRPr="00E106C1">
              <w:rPr>
                <w:lang w:val="en-US"/>
              </w:rPr>
              <w:t xml:space="preserve"> </w:t>
            </w:r>
            <w:r w:rsidRPr="006947AD">
              <w:rPr>
                <w:rStyle w:val="Windows"/>
              </w:rPr>
              <w:t>Publish</w:t>
            </w:r>
            <w:r w:rsidRPr="00E106C1">
              <w:rPr>
                <w:lang w:val="en-US"/>
              </w:rPr>
              <w:t xml:space="preserve"> </w:t>
            </w:r>
            <w:r w:rsidRPr="006947AD">
              <w:rPr>
                <w:rStyle w:val="Windows"/>
              </w:rPr>
              <w:t>Web</w:t>
            </w:r>
            <w:r w:rsidRPr="00E106C1">
              <w:rPr>
                <w:lang w:val="en-US"/>
              </w:rPr>
              <w:t xml:space="preserve"> visas. </w:t>
            </w:r>
            <w:r w:rsidRPr="00E106C1">
              <w:t xml:space="preserve">Välj </w:t>
            </w:r>
            <w:r w:rsidRPr="006947AD">
              <w:rPr>
                <w:rStyle w:val="Windows"/>
              </w:rPr>
              <w:t>New</w:t>
            </w:r>
            <w:r w:rsidRPr="00E106C1">
              <w:t xml:space="preserve"> </w:t>
            </w:r>
            <w:r w:rsidRPr="006947AD">
              <w:rPr>
                <w:rStyle w:val="Windows"/>
              </w:rPr>
              <w:t>Profile</w:t>
            </w:r>
            <w:r w:rsidRPr="00E106C1">
              <w:t xml:space="preserve"> i den nedrullningsbara listrutan.</w:t>
            </w:r>
          </w:p>
          <w:p w:rsidR="00E106C1" w:rsidRPr="00E106C1" w:rsidRDefault="00E106C1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852800" cy="2264400"/>
                  <wp:effectExtent l="0" t="0" r="5080" b="3175"/>
                  <wp:docPr id="17" name="Bildobjekt 17" descr="C:\Users\mats\AppData\Local\Temp\SNAGHTML338935a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ts\AppData\Local\Temp\SNAGHTML338935a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2800" cy="22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Pr="00E106C1" w:rsidRDefault="00E106C1" w:rsidP="00E106C1">
            <w:pPr>
              <w:pStyle w:val="Beskrivning"/>
              <w:rPr>
                <w:lang w:val="en-US"/>
              </w:rPr>
            </w:pPr>
            <w:proofErr w:type="spellStart"/>
            <w:r w:rsidRPr="00E106C1">
              <w:rPr>
                <w:lang w:val="en-US"/>
              </w:rPr>
              <w:t>Figur</w:t>
            </w:r>
            <w:proofErr w:type="spellEnd"/>
            <w:r w:rsidRPr="00E106C1">
              <w:rPr>
                <w:lang w:val="en-US"/>
              </w:rPr>
              <w:t xml:space="preserve">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 \* ARABIC </w:instrText>
            </w:r>
            <w:r>
              <w:fldChar w:fldCharType="separate"/>
            </w:r>
            <w:r w:rsidRPr="00E106C1">
              <w:rPr>
                <w:noProof/>
                <w:lang w:val="en-US"/>
              </w:rPr>
              <w:t>6</w:t>
            </w:r>
            <w:r>
              <w:fldChar w:fldCharType="end"/>
            </w:r>
            <w:r w:rsidRPr="00E106C1">
              <w:rPr>
                <w:lang w:val="en-US"/>
              </w:rPr>
              <w:t>.</w:t>
            </w:r>
          </w:p>
        </w:tc>
      </w:tr>
      <w:tr w:rsidR="009B2AA7" w:rsidRPr="00E106C1" w:rsidTr="00CC2A8E">
        <w:trPr>
          <w:cantSplit/>
        </w:trPr>
        <w:tc>
          <w:tcPr>
            <w:tcW w:w="419" w:type="dxa"/>
          </w:tcPr>
          <w:p w:rsidR="009B2AA7" w:rsidRPr="00E106C1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  <w:rPr>
                <w:lang w:val="en-US"/>
              </w:rPr>
            </w:pPr>
          </w:p>
        </w:tc>
        <w:tc>
          <w:tcPr>
            <w:tcW w:w="8789" w:type="dxa"/>
          </w:tcPr>
          <w:p w:rsidR="009B2AA7" w:rsidRPr="00E106C1" w:rsidRDefault="00E106C1" w:rsidP="00CC2A8E">
            <w:pPr>
              <w:pStyle w:val="Brdtext"/>
            </w:pPr>
            <w:r>
              <w:t xml:space="preserve">Dialogrutan </w:t>
            </w:r>
            <w:r w:rsidRPr="006947AD">
              <w:rPr>
                <w:rStyle w:val="Windows"/>
              </w:rPr>
              <w:t>New</w:t>
            </w:r>
            <w:r>
              <w:t xml:space="preserve"> </w:t>
            </w:r>
            <w:proofErr w:type="spellStart"/>
            <w:r w:rsidRPr="006947AD">
              <w:rPr>
                <w:rStyle w:val="Windows"/>
              </w:rPr>
              <w:t>Profile</w:t>
            </w:r>
            <w:proofErr w:type="spellEnd"/>
            <w:r>
              <w:t xml:space="preserve"> visas. </w:t>
            </w:r>
            <w:r w:rsidRPr="00E106C1">
              <w:t xml:space="preserve">Ange profilens namn och klicka på </w:t>
            </w:r>
            <w:r w:rsidRPr="006947AD">
              <w:rPr>
                <w:rStyle w:val="Windows"/>
              </w:rPr>
              <w:t>OK</w:t>
            </w:r>
            <w:r w:rsidRPr="00E106C1">
              <w:t>.</w:t>
            </w:r>
          </w:p>
          <w:p w:rsidR="00E106C1" w:rsidRPr="00E106C1" w:rsidRDefault="00E106C1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3724AD" wp14:editId="0A86BCF2">
                  <wp:extent cx="2365200" cy="1040400"/>
                  <wp:effectExtent l="0" t="0" r="0" b="7620"/>
                  <wp:docPr id="11" name="Bildobjekt 11" descr="C:\Users\mats\AppData\Local\Temp\SNAGHTML3383e03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ts\AppData\Local\Temp\SNAGHTML3383e03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200" cy="10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Pr="00E106C1" w:rsidRDefault="00E106C1" w:rsidP="00E106C1">
            <w:pPr>
              <w:pStyle w:val="Beskrivning"/>
              <w:rPr>
                <w:lang w:val="en-US"/>
              </w:rPr>
            </w:pPr>
            <w:proofErr w:type="spellStart"/>
            <w:r w:rsidRPr="00E106C1">
              <w:rPr>
                <w:lang w:val="en-US"/>
              </w:rPr>
              <w:t>Figur</w:t>
            </w:r>
            <w:proofErr w:type="spellEnd"/>
            <w:r w:rsidRPr="00E106C1">
              <w:rPr>
                <w:lang w:val="en-US"/>
              </w:rPr>
              <w:t xml:space="preserve">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 \* ARABIC </w:instrText>
            </w:r>
            <w:r>
              <w:fldChar w:fldCharType="separate"/>
            </w:r>
            <w:r w:rsidRPr="00E106C1">
              <w:rPr>
                <w:noProof/>
                <w:lang w:val="en-US"/>
              </w:rPr>
              <w:t>7</w:t>
            </w:r>
            <w:r>
              <w:fldChar w:fldCharType="end"/>
            </w:r>
            <w:r w:rsidRPr="00E106C1">
              <w:rPr>
                <w:lang w:val="en-US"/>
              </w:rP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Pr="00E106C1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  <w:rPr>
                <w:lang w:val="en-US"/>
              </w:rPr>
            </w:pPr>
          </w:p>
        </w:tc>
        <w:tc>
          <w:tcPr>
            <w:tcW w:w="8789" w:type="dxa"/>
          </w:tcPr>
          <w:p w:rsidR="009B2AA7" w:rsidRDefault="006947AD" w:rsidP="00CC2A8E">
            <w:pPr>
              <w:pStyle w:val="Brdtext"/>
            </w:pPr>
            <w:r w:rsidRPr="006947AD">
              <w:t xml:space="preserve">Se till att steget </w:t>
            </w:r>
            <w:r w:rsidRPr="006947AD">
              <w:rPr>
                <w:rStyle w:val="Windows"/>
              </w:rPr>
              <w:t>Connection</w:t>
            </w:r>
            <w:r>
              <w:t xml:space="preserve"> är aktivt.</w:t>
            </w:r>
          </w:p>
          <w:p w:rsid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Vid </w:t>
            </w:r>
            <w:proofErr w:type="spellStart"/>
            <w:r w:rsidRPr="006947AD">
              <w:rPr>
                <w:rFonts w:ascii="Segoe UI" w:hAnsi="Segoe UI" w:cs="Segoe UI"/>
                <w:b/>
              </w:rPr>
              <w:t>Publish</w:t>
            </w:r>
            <w:proofErr w:type="spellEnd"/>
            <w:r w:rsidRPr="006947AD">
              <w:rPr>
                <w:rFonts w:ascii="Segoe UI" w:hAnsi="Segoe UI" w:cs="Segoe UI"/>
                <w:b/>
              </w:rPr>
              <w:t xml:space="preserve"> method</w:t>
            </w:r>
            <w:r>
              <w:t xml:space="preserve"> välj </w:t>
            </w:r>
            <w:proofErr w:type="spellStart"/>
            <w:r w:rsidRPr="006947AD">
              <w:rPr>
                <w:rFonts w:ascii="Segoe UI" w:hAnsi="Segoe UI" w:cs="Segoe UI"/>
                <w:b/>
              </w:rPr>
              <w:t>File</w:t>
            </w:r>
            <w:proofErr w:type="spellEnd"/>
            <w:r w:rsidRPr="006947AD">
              <w:rPr>
                <w:rFonts w:ascii="Segoe UI" w:hAnsi="Segoe UI" w:cs="Segoe UI"/>
                <w:b/>
              </w:rPr>
              <w:t xml:space="preserve"> System</w:t>
            </w:r>
            <w:r>
              <w:t>.</w:t>
            </w:r>
          </w:p>
          <w:p w:rsid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Ange enheten du anslöt i punkt </w:t>
            </w:r>
            <w:r>
              <w:t>2</w:t>
            </w:r>
            <w:r>
              <w:t xml:space="preserve"> vid </w:t>
            </w:r>
            <w:r w:rsidRPr="006947AD">
              <w:rPr>
                <w:rFonts w:ascii="Segoe UI" w:hAnsi="Segoe UI" w:cs="Segoe UI"/>
                <w:b/>
              </w:rPr>
              <w:t xml:space="preserve">Target </w:t>
            </w:r>
            <w:proofErr w:type="spellStart"/>
            <w:r>
              <w:rPr>
                <w:rFonts w:ascii="Segoe UI" w:hAnsi="Segoe UI" w:cs="Segoe UI"/>
                <w:b/>
              </w:rPr>
              <w:t>l</w:t>
            </w:r>
            <w:r w:rsidRPr="006947AD">
              <w:rPr>
                <w:rFonts w:ascii="Segoe UI" w:hAnsi="Segoe UI" w:cs="Segoe UI"/>
                <w:b/>
              </w:rPr>
              <w:t>ocation</w:t>
            </w:r>
            <w:proofErr w:type="spellEnd"/>
            <w:r>
              <w:t xml:space="preserve"> (i exemplet nedan </w:t>
            </w:r>
            <w:r>
              <w:t>är</w:t>
            </w:r>
            <w:r>
              <w:t xml:space="preserve"> Z:\ anslut</w:t>
            </w:r>
            <w:r>
              <w:t>en</w:t>
            </w:r>
            <w:r>
              <w:t xml:space="preserve"> till webbhotellet).</w:t>
            </w:r>
          </w:p>
          <w:p w:rsidR="006947AD" w:rsidRPr="006947AD" w:rsidRDefault="006947AD" w:rsidP="006947AD">
            <w:pPr>
              <w:pStyle w:val="Brdtext"/>
              <w:numPr>
                <w:ilvl w:val="0"/>
                <w:numId w:val="47"/>
              </w:numPr>
            </w:pPr>
            <w:r>
              <w:t xml:space="preserve">Klicka på </w:t>
            </w:r>
            <w:proofErr w:type="spellStart"/>
            <w:r w:rsidRPr="006947AD">
              <w:rPr>
                <w:rFonts w:ascii="Segoe UI" w:hAnsi="Segoe UI" w:cs="Segoe UI"/>
                <w:b/>
              </w:rPr>
              <w:t>Next</w:t>
            </w:r>
            <w:proofErr w:type="spellEnd"/>
            <w:r>
              <w:t>.</w:t>
            </w:r>
          </w:p>
          <w:p w:rsidR="00E106C1" w:rsidRPr="00E106C1" w:rsidRDefault="006947AD" w:rsidP="00E106C1">
            <w:pPr>
              <w:pStyle w:val="Brdtext"/>
              <w:keepNext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806000" cy="3769200"/>
                  <wp:effectExtent l="0" t="0" r="0" b="3175"/>
                  <wp:docPr id="23" name="Bildobjekt 23" descr="C:\Users\mats\AppData\Local\Temp\SNAGHTML33906f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ats\AppData\Local\Temp\SNAGHTML33906f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37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proofErr w:type="spellStart"/>
            <w:r w:rsidRPr="00E106C1">
              <w:rPr>
                <w:lang w:val="en-US"/>
              </w:rPr>
              <w:t>Figur</w:t>
            </w:r>
            <w:proofErr w:type="spellEnd"/>
            <w:r w:rsidRPr="00E106C1">
              <w:rPr>
                <w:lang w:val="en-US"/>
              </w:rPr>
              <w:t xml:space="preserve"> </w:t>
            </w:r>
            <w:r>
              <w:fldChar w:fldCharType="begin"/>
            </w:r>
            <w:r w:rsidRPr="00E106C1">
              <w:rPr>
                <w:lang w:val="en-US"/>
              </w:rPr>
              <w:instrText xml:space="preserve"> SEQ Figur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6947AD" w:rsidRDefault="006947AD" w:rsidP="006947AD">
            <w:pPr>
              <w:pStyle w:val="Brdtext"/>
            </w:pPr>
            <w:r w:rsidRPr="006947AD">
              <w:t>Steget</w:t>
            </w:r>
            <w:r w:rsidRPr="006947AD">
              <w:rPr>
                <w:lang w:val="en-US"/>
              </w:rPr>
              <w:t xml:space="preserve"> </w:t>
            </w:r>
            <w:r w:rsidRPr="006947AD">
              <w:rPr>
                <w:rStyle w:val="Windows"/>
              </w:rPr>
              <w:t>Settings</w:t>
            </w:r>
            <w:r w:rsidRPr="006947AD">
              <w:rPr>
                <w:lang w:val="en-US"/>
              </w:rPr>
              <w:t xml:space="preserve"> visas. </w:t>
            </w:r>
            <w:r>
              <w:rPr>
                <w:lang w:val="en-US"/>
              </w:rPr>
              <w:t xml:space="preserve">Vid </w:t>
            </w:r>
            <w:r w:rsidRPr="006947AD">
              <w:rPr>
                <w:rStyle w:val="Windows"/>
              </w:rPr>
              <w:t>File Publish Options</w:t>
            </w:r>
            <w:r>
              <w:rPr>
                <w:lang w:val="en-US"/>
              </w:rPr>
              <w:t xml:space="preserve"> </w:t>
            </w:r>
            <w:r w:rsidRPr="006947AD">
              <w:t>välj</w:t>
            </w:r>
            <w:r>
              <w:rPr>
                <w:lang w:val="en-US"/>
              </w:rPr>
              <w:t xml:space="preserve"> </w:t>
            </w:r>
            <w:r w:rsidRPr="000062FD">
              <w:rPr>
                <w:rStyle w:val="Windows"/>
                <w:lang w:val="en-US"/>
              </w:rPr>
              <w:t>Delete all existing files prior to publish</w:t>
            </w:r>
            <w:r>
              <w:rPr>
                <w:lang w:val="en-US"/>
              </w:rPr>
              <w:t xml:space="preserve"> </w:t>
            </w:r>
            <w:r w:rsidRPr="000062FD">
              <w:t xml:space="preserve">och klicka på </w:t>
            </w:r>
            <w:r w:rsidRPr="006947AD">
              <w:rPr>
                <w:rStyle w:val="Windows"/>
              </w:rPr>
              <w:t>Next</w:t>
            </w:r>
            <w:r>
              <w:rPr>
                <w:lang w:val="en-US"/>
              </w:rPr>
              <w:t>.</w:t>
            </w:r>
          </w:p>
          <w:p w:rsidR="00E106C1" w:rsidRDefault="006947AD" w:rsidP="00E106C1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>
                  <wp:extent cx="4806000" cy="3535200"/>
                  <wp:effectExtent l="0" t="0" r="0" b="8255"/>
                  <wp:docPr id="22" name="Bildobjekt 22" descr="C:\Users\mats\AppData\Local\Temp\SNAGHTML338f8f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ats\AppData\Local\Temp\SNAGHTML338f8f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35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0062FD" w:rsidP="00CC2A8E">
            <w:pPr>
              <w:pStyle w:val="Brdtext"/>
            </w:pPr>
            <w:r>
              <w:t xml:space="preserve">Kontrollera att platsen där applikationen ska publiceras är korrekt. </w:t>
            </w:r>
            <w:r w:rsidRPr="000062FD">
              <w:rPr>
                <w:b/>
                <w:i/>
              </w:rPr>
              <w:t>OBS!</w:t>
            </w:r>
            <w:r>
              <w:t xml:space="preserve"> </w:t>
            </w:r>
            <w:r w:rsidRPr="000062FD">
              <w:rPr>
                <w:i/>
              </w:rPr>
              <w:t>Mycket viktigt då allt innehåll i katalogen kommer att raderas</w:t>
            </w:r>
            <w:r>
              <w:t xml:space="preserve">. Klicka på knappen </w:t>
            </w:r>
            <w:proofErr w:type="spellStart"/>
            <w:r w:rsidRPr="000062FD">
              <w:rPr>
                <w:rStyle w:val="Windows"/>
              </w:rPr>
              <w:t>Publish</w:t>
            </w:r>
            <w:proofErr w:type="spellEnd"/>
            <w:r>
              <w:t>.</w:t>
            </w:r>
          </w:p>
          <w:p w:rsidR="00E106C1" w:rsidRDefault="000062FD" w:rsidP="00E106C1">
            <w:pPr>
              <w:pStyle w:val="Brdtext"/>
              <w:keepNext/>
            </w:pPr>
            <w:r>
              <w:rPr>
                <w:noProof/>
              </w:rPr>
              <w:drawing>
                <wp:inline distT="0" distB="0" distL="0" distR="0">
                  <wp:extent cx="4806000" cy="2934000"/>
                  <wp:effectExtent l="0" t="0" r="0" b="0"/>
                  <wp:docPr id="24" name="Bildobjekt 24" descr="C:\Users\mats\AppData\Local\Temp\SNAGHTML3394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ts\AppData\Local\Temp\SNAGHTML3394e2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000" cy="29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6C1" w:rsidRDefault="00E106C1" w:rsidP="00E106C1">
            <w:pPr>
              <w:pStyle w:val="Beskrivning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>.</w:t>
            </w:r>
          </w:p>
        </w:tc>
      </w:tr>
      <w:tr w:rsidR="009B2AA7" w:rsidRPr="009B614D" w:rsidTr="00CC2A8E">
        <w:trPr>
          <w:cantSplit/>
        </w:trPr>
        <w:tc>
          <w:tcPr>
            <w:tcW w:w="419" w:type="dxa"/>
          </w:tcPr>
          <w:p w:rsidR="009B2AA7" w:rsidRDefault="009B2AA7" w:rsidP="009B2AA7">
            <w:pPr>
              <w:pStyle w:val="Brdtext"/>
              <w:numPr>
                <w:ilvl w:val="0"/>
                <w:numId w:val="46"/>
              </w:numPr>
              <w:ind w:left="0" w:firstLine="0"/>
              <w:jc w:val="right"/>
            </w:pPr>
          </w:p>
        </w:tc>
        <w:tc>
          <w:tcPr>
            <w:tcW w:w="8789" w:type="dxa"/>
          </w:tcPr>
          <w:p w:rsidR="009B2AA7" w:rsidRDefault="009B2AA7" w:rsidP="00CC2A8E">
            <w:pPr>
              <w:pStyle w:val="Brdtext"/>
            </w:pPr>
            <w:r>
              <w:t>Provkör din webbapplikation och verifiera att allt fungerar som det ska.</w:t>
            </w:r>
          </w:p>
        </w:tc>
      </w:tr>
    </w:tbl>
    <w:p w:rsidR="002B3ACB" w:rsidRPr="00E56029" w:rsidRDefault="002B3ACB" w:rsidP="009B2AA7"/>
    <w:sectPr w:rsidR="002B3ACB" w:rsidRPr="00E56029" w:rsidSect="003A7113">
      <w:headerReference w:type="default" r:id="rId25"/>
      <w:footerReference w:type="first" r:id="rId26"/>
      <w:type w:val="oddPage"/>
      <w:pgSz w:w="11906" w:h="16838" w:code="9"/>
      <w:pgMar w:top="301" w:right="1418" w:bottom="301" w:left="1418" w:header="62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426" w:rsidRDefault="00706426">
      <w:r>
        <w:separator/>
      </w:r>
    </w:p>
  </w:endnote>
  <w:endnote w:type="continuationSeparator" w:id="0">
    <w:p w:rsidR="00706426" w:rsidRDefault="0070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84F" w:rsidRPr="00622C06" w:rsidRDefault="00622C06" w:rsidP="00622C06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>
      <w:rPr>
        <w:noProof/>
        <w:szCs w:val="16"/>
      </w:rPr>
      <w:t>ASP.NET MVC (</w:t>
    </w:r>
    <w:r w:rsidRPr="00CB7F93">
      <w:rPr>
        <w:noProof/>
        <w:szCs w:val="16"/>
      </w:rPr>
      <w:t>1DV40</w:t>
    </w:r>
    <w:r>
      <w:rPr>
        <w:noProof/>
        <w:szCs w:val="16"/>
      </w:rPr>
      <w:t>9)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CE0D5B">
      <w:rPr>
        <w:rStyle w:val="Sidnummer"/>
        <w:noProof/>
        <w:sz w:val="16"/>
        <w:szCs w:val="16"/>
      </w:rPr>
      <w:t>4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CE0D5B">
      <w:rPr>
        <w:rStyle w:val="Sidnummer"/>
        <w:noProof/>
        <w:sz w:val="16"/>
        <w:szCs w:val="16"/>
      </w:rPr>
      <w:t>6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C06" w:rsidRPr="009547CC" w:rsidRDefault="00622C06" w:rsidP="00622C06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>
      <w:rPr>
        <w:noProof/>
        <w:szCs w:val="16"/>
      </w:rPr>
      <w:t>ASP.NET MVC (</w:t>
    </w:r>
    <w:r w:rsidRPr="00CB7F93">
      <w:rPr>
        <w:noProof/>
        <w:szCs w:val="16"/>
      </w:rPr>
      <w:t>1DV40</w:t>
    </w:r>
    <w:r>
      <w:rPr>
        <w:noProof/>
        <w:szCs w:val="16"/>
      </w:rPr>
      <w:t>9)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CE0D5B">
      <w:rPr>
        <w:rStyle w:val="Sidnummer"/>
        <w:noProof/>
        <w:sz w:val="16"/>
        <w:szCs w:val="16"/>
      </w:rPr>
      <w:t>3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CE0D5B">
      <w:rPr>
        <w:rStyle w:val="Sidnummer"/>
        <w:noProof/>
        <w:sz w:val="16"/>
        <w:szCs w:val="16"/>
      </w:rPr>
      <w:t>6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426" w:rsidRDefault="00706426">
      <w:r>
        <w:separator/>
      </w:r>
    </w:p>
  </w:footnote>
  <w:footnote w:type="continuationSeparator" w:id="0">
    <w:p w:rsidR="00706426" w:rsidRDefault="00706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71DE9AC0" wp14:editId="03E39A9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C0951">
            <w:rPr>
              <w:noProof/>
            </w:rPr>
            <w:drawing>
              <wp:inline distT="0" distB="0" distL="0" distR="0" wp14:anchorId="4DAE1015" wp14:editId="29ABDA2F">
                <wp:extent cx="2447925" cy="476250"/>
                <wp:effectExtent l="0" t="0" r="9525" b="0"/>
                <wp:docPr id="20" name="Bildobjekt 2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9523A7">
          <w:pPr>
            <w:pStyle w:val="Brdtext"/>
            <w:spacing w:before="10"/>
          </w:pPr>
        </w:p>
      </w:tc>
    </w:tr>
  </w:tbl>
  <w:p w:rsidR="00D3584F" w:rsidRDefault="004C4352" w:rsidP="007F0B27">
    <w:pPr>
      <w:pStyle w:val="Sidhuvud"/>
    </w:pPr>
    <w:r>
      <w:drawing>
        <wp:anchor distT="0" distB="0" distL="114300" distR="114300" simplePos="0" relativeHeight="251665920" behindDoc="0" locked="0" layoutInCell="0" allowOverlap="0" wp14:anchorId="40DE0DC6" wp14:editId="21C33076">
          <wp:simplePos x="0" y="0"/>
          <wp:positionH relativeFrom="page">
            <wp:posOffset>464185</wp:posOffset>
          </wp:positionH>
          <wp:positionV relativeFrom="page">
            <wp:posOffset>360045</wp:posOffset>
          </wp:positionV>
          <wp:extent cx="320400" cy="428400"/>
          <wp:effectExtent l="0" t="0" r="3810" b="0"/>
          <wp:wrapNone/>
          <wp:docPr id="19" name="Bild 28" descr="Lnu_Symbol_8_8mm6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8" descr="Lnu_Symbol_8_8mm6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400" cy="42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4909FAB0" wp14:editId="1EE31EF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5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22C06">
            <w:rPr>
              <w:noProof/>
            </w:rPr>
            <w:drawing>
              <wp:inline distT="0" distB="0" distL="0" distR="0" wp14:anchorId="0A2781DC" wp14:editId="28AD9B22">
                <wp:extent cx="2447925" cy="476250"/>
                <wp:effectExtent l="0" t="0" r="9525" b="0"/>
                <wp:docPr id="90" name="Bildobjekt 9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EA7634">
          <w:pPr>
            <w:pStyle w:val="Brdtext"/>
            <w:spacing w:before="10"/>
          </w:pPr>
        </w:p>
      </w:tc>
    </w:tr>
  </w:tbl>
  <w:p w:rsidR="00D3584F" w:rsidRPr="002E10FA" w:rsidRDefault="00D3584F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27252266" wp14:editId="56A55BA0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7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20B8E849" wp14:editId="70B40638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4C4352" w:rsidTr="0017548C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4C4352" w:rsidRDefault="004C4352" w:rsidP="0017548C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3872" behindDoc="0" locked="0" layoutInCell="0" allowOverlap="0" wp14:anchorId="4CC13859" wp14:editId="2B9B8C4B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8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0961EA8C" wp14:editId="0C6FB369">
                <wp:extent cx="2447925" cy="476250"/>
                <wp:effectExtent l="0" t="0" r="9525" b="0"/>
                <wp:docPr id="14" name="Bildobjekt 14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4C4352" w:rsidRDefault="004C4352" w:rsidP="0017548C">
          <w:pPr>
            <w:pStyle w:val="Brdtext"/>
            <w:spacing w:before="10"/>
          </w:pPr>
        </w:p>
      </w:tc>
    </w:tr>
  </w:tbl>
  <w:p w:rsidR="00F04A33" w:rsidRPr="004C4352" w:rsidRDefault="00F04A33" w:rsidP="004C4352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3584F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3584F" w:rsidRDefault="00D3584F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7F2E1259" wp14:editId="2582CF9A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22C06">
            <w:rPr>
              <w:noProof/>
            </w:rPr>
            <w:drawing>
              <wp:inline distT="0" distB="0" distL="0" distR="0" wp14:anchorId="266316BF" wp14:editId="426C6205">
                <wp:extent cx="2447925" cy="476250"/>
                <wp:effectExtent l="0" t="0" r="9525" b="0"/>
                <wp:docPr id="2" name="Bildobjekt 2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3584F" w:rsidRDefault="00D3584F" w:rsidP="00ED202D">
          <w:pPr>
            <w:pStyle w:val="Brdtext"/>
            <w:spacing w:before="10"/>
          </w:pPr>
        </w:p>
      </w:tc>
    </w:tr>
  </w:tbl>
  <w:p w:rsidR="00D3584F" w:rsidRPr="00ED202D" w:rsidRDefault="00D3584F" w:rsidP="00ED202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6411C2"/>
    <w:multiLevelType w:val="multilevel"/>
    <w:tmpl w:val="C8DC2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7">
    <w:nsid w:val="072E1888"/>
    <w:multiLevelType w:val="hybridMultilevel"/>
    <w:tmpl w:val="AEF68532"/>
    <w:lvl w:ilvl="0" w:tplc="5B2AD232">
      <w:start w:val="1"/>
      <w:numFmt w:val="bullet"/>
      <w:lvlText w:val="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E0E4D"/>
    <w:multiLevelType w:val="hybridMultilevel"/>
    <w:tmpl w:val="7C02EAB8"/>
    <w:lvl w:ilvl="0" w:tplc="041D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>
    <w:nsid w:val="1CEF38CC"/>
    <w:multiLevelType w:val="hybridMultilevel"/>
    <w:tmpl w:val="C53050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0508F"/>
    <w:multiLevelType w:val="hybridMultilevel"/>
    <w:tmpl w:val="64C8D5C2"/>
    <w:lvl w:ilvl="0" w:tplc="202A64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>
    <w:nsid w:val="254A4A59"/>
    <w:multiLevelType w:val="multilevel"/>
    <w:tmpl w:val="259C5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9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0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64293"/>
    <w:multiLevelType w:val="multilevel"/>
    <w:tmpl w:val="0D9EB6A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2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F272D5"/>
    <w:multiLevelType w:val="multilevel"/>
    <w:tmpl w:val="E800C56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5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>
    <w:nsid w:val="45EE7547"/>
    <w:multiLevelType w:val="hybridMultilevel"/>
    <w:tmpl w:val="F4A4D0D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BE7198"/>
    <w:multiLevelType w:val="multilevel"/>
    <w:tmpl w:val="FE78CAA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0">
    <w:nsid w:val="4BBF1981"/>
    <w:multiLevelType w:val="hybridMultilevel"/>
    <w:tmpl w:val="59D25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32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468A8"/>
    <w:multiLevelType w:val="multilevel"/>
    <w:tmpl w:val="6B4CC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5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6">
    <w:nsid w:val="5B551496"/>
    <w:multiLevelType w:val="hybridMultilevel"/>
    <w:tmpl w:val="E6FE35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7726A3"/>
    <w:multiLevelType w:val="multilevel"/>
    <w:tmpl w:val="AD8A3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8">
    <w:nsid w:val="5D7349EF"/>
    <w:multiLevelType w:val="multilevel"/>
    <w:tmpl w:val="E800C56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9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1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8F48C1"/>
    <w:multiLevelType w:val="hybridMultilevel"/>
    <w:tmpl w:val="C11A98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366AD4"/>
    <w:multiLevelType w:val="hybridMultilevel"/>
    <w:tmpl w:val="F4A4D0D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3E1AC2"/>
    <w:multiLevelType w:val="hybridMultilevel"/>
    <w:tmpl w:val="E6168736"/>
    <w:lvl w:ilvl="0" w:tplc="0DB089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46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B19CB"/>
    <w:multiLevelType w:val="hybridMultilevel"/>
    <w:tmpl w:val="6BD65C4A"/>
    <w:lvl w:ilvl="0" w:tplc="FF3EAC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0"/>
  </w:num>
  <w:num w:numId="4">
    <w:abstractNumId w:val="23"/>
  </w:num>
  <w:num w:numId="5">
    <w:abstractNumId w:val="41"/>
  </w:num>
  <w:num w:numId="6">
    <w:abstractNumId w:val="31"/>
  </w:num>
  <w:num w:numId="7">
    <w:abstractNumId w:val="6"/>
  </w:num>
  <w:num w:numId="8">
    <w:abstractNumId w:val="2"/>
  </w:num>
  <w:num w:numId="9">
    <w:abstractNumId w:val="16"/>
  </w:num>
  <w:num w:numId="10">
    <w:abstractNumId w:val="45"/>
  </w:num>
  <w:num w:numId="11">
    <w:abstractNumId w:val="18"/>
  </w:num>
  <w:num w:numId="12">
    <w:abstractNumId w:val="19"/>
  </w:num>
  <w:num w:numId="13">
    <w:abstractNumId w:val="46"/>
  </w:num>
  <w:num w:numId="14">
    <w:abstractNumId w:val="28"/>
  </w:num>
  <w:num w:numId="15">
    <w:abstractNumId w:val="4"/>
  </w:num>
  <w:num w:numId="16">
    <w:abstractNumId w:val="35"/>
  </w:num>
  <w:num w:numId="17">
    <w:abstractNumId w:val="20"/>
  </w:num>
  <w:num w:numId="18">
    <w:abstractNumId w:val="33"/>
  </w:num>
  <w:num w:numId="19">
    <w:abstractNumId w:val="8"/>
  </w:num>
  <w:num w:numId="20">
    <w:abstractNumId w:val="25"/>
  </w:num>
  <w:num w:numId="21">
    <w:abstractNumId w:val="3"/>
  </w:num>
  <w:num w:numId="22">
    <w:abstractNumId w:val="39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26"/>
  </w:num>
  <w:num w:numId="28">
    <w:abstractNumId w:val="38"/>
  </w:num>
  <w:num w:numId="29">
    <w:abstractNumId w:val="24"/>
  </w:num>
  <w:num w:numId="30">
    <w:abstractNumId w:val="44"/>
  </w:num>
  <w:num w:numId="31">
    <w:abstractNumId w:val="11"/>
  </w:num>
  <w:num w:numId="32">
    <w:abstractNumId w:val="36"/>
  </w:num>
  <w:num w:numId="33">
    <w:abstractNumId w:val="21"/>
  </w:num>
  <w:num w:numId="34">
    <w:abstractNumId w:val="47"/>
  </w:num>
  <w:num w:numId="35">
    <w:abstractNumId w:val="29"/>
  </w:num>
  <w:num w:numId="36">
    <w:abstractNumId w:val="15"/>
  </w:num>
  <w:num w:numId="37">
    <w:abstractNumId w:val="30"/>
  </w:num>
  <w:num w:numId="38">
    <w:abstractNumId w:val="13"/>
  </w:num>
  <w:num w:numId="39">
    <w:abstractNumId w:val="14"/>
  </w:num>
  <w:num w:numId="40">
    <w:abstractNumId w:val="7"/>
  </w:num>
  <w:num w:numId="41">
    <w:abstractNumId w:val="17"/>
  </w:num>
  <w:num w:numId="42">
    <w:abstractNumId w:val="5"/>
  </w:num>
  <w:num w:numId="43">
    <w:abstractNumId w:val="37"/>
  </w:num>
  <w:num w:numId="44">
    <w:abstractNumId w:val="34"/>
  </w:num>
  <w:num w:numId="45">
    <w:abstractNumId w:val="12"/>
  </w:num>
  <w:num w:numId="46">
    <w:abstractNumId w:val="42"/>
  </w:num>
  <w:num w:numId="47">
    <w:abstractNumId w:val="27"/>
  </w:num>
  <w:num w:numId="48">
    <w:abstractNumId w:val="4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352C"/>
    <w:rsid w:val="000062FD"/>
    <w:rsid w:val="000067E0"/>
    <w:rsid w:val="00010545"/>
    <w:rsid w:val="00012738"/>
    <w:rsid w:val="0001296C"/>
    <w:rsid w:val="0001528E"/>
    <w:rsid w:val="000201BE"/>
    <w:rsid w:val="0002562D"/>
    <w:rsid w:val="00025F29"/>
    <w:rsid w:val="00034CB9"/>
    <w:rsid w:val="000379F2"/>
    <w:rsid w:val="000419BF"/>
    <w:rsid w:val="00042B39"/>
    <w:rsid w:val="0005131B"/>
    <w:rsid w:val="00052781"/>
    <w:rsid w:val="00054D7C"/>
    <w:rsid w:val="0005671E"/>
    <w:rsid w:val="00061AA6"/>
    <w:rsid w:val="00071666"/>
    <w:rsid w:val="00080855"/>
    <w:rsid w:val="00087961"/>
    <w:rsid w:val="00093BA7"/>
    <w:rsid w:val="00096DE5"/>
    <w:rsid w:val="000A1675"/>
    <w:rsid w:val="000A2759"/>
    <w:rsid w:val="000A357A"/>
    <w:rsid w:val="000C0BFA"/>
    <w:rsid w:val="000C116B"/>
    <w:rsid w:val="000C33C4"/>
    <w:rsid w:val="000C6341"/>
    <w:rsid w:val="000C66C0"/>
    <w:rsid w:val="000D4833"/>
    <w:rsid w:val="000D4873"/>
    <w:rsid w:val="000D5847"/>
    <w:rsid w:val="000E1132"/>
    <w:rsid w:val="000E4B28"/>
    <w:rsid w:val="000E5452"/>
    <w:rsid w:val="000E5B15"/>
    <w:rsid w:val="000F51FD"/>
    <w:rsid w:val="000F6314"/>
    <w:rsid w:val="000F6DAA"/>
    <w:rsid w:val="00106F72"/>
    <w:rsid w:val="00112D72"/>
    <w:rsid w:val="001150F8"/>
    <w:rsid w:val="001166B1"/>
    <w:rsid w:val="001200F9"/>
    <w:rsid w:val="001361DC"/>
    <w:rsid w:val="00142A3E"/>
    <w:rsid w:val="00145331"/>
    <w:rsid w:val="00146A2F"/>
    <w:rsid w:val="00146FF7"/>
    <w:rsid w:val="001520AC"/>
    <w:rsid w:val="00162861"/>
    <w:rsid w:val="001658CA"/>
    <w:rsid w:val="00165B9F"/>
    <w:rsid w:val="00173799"/>
    <w:rsid w:val="00173F63"/>
    <w:rsid w:val="001857A4"/>
    <w:rsid w:val="00191549"/>
    <w:rsid w:val="001949A1"/>
    <w:rsid w:val="00194DFE"/>
    <w:rsid w:val="001A1E6B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302"/>
    <w:rsid w:val="001F0DA8"/>
    <w:rsid w:val="001F453D"/>
    <w:rsid w:val="001F51D2"/>
    <w:rsid w:val="0020018F"/>
    <w:rsid w:val="00225C36"/>
    <w:rsid w:val="002328DE"/>
    <w:rsid w:val="00234140"/>
    <w:rsid w:val="002369CE"/>
    <w:rsid w:val="0023792D"/>
    <w:rsid w:val="002428A5"/>
    <w:rsid w:val="002713DA"/>
    <w:rsid w:val="00274F8D"/>
    <w:rsid w:val="0027545B"/>
    <w:rsid w:val="00276559"/>
    <w:rsid w:val="00277F36"/>
    <w:rsid w:val="00283D8A"/>
    <w:rsid w:val="0028592E"/>
    <w:rsid w:val="00291965"/>
    <w:rsid w:val="0029400B"/>
    <w:rsid w:val="002A2540"/>
    <w:rsid w:val="002A3DEB"/>
    <w:rsid w:val="002B2AC2"/>
    <w:rsid w:val="002B3ACB"/>
    <w:rsid w:val="002B3D93"/>
    <w:rsid w:val="002C7CC7"/>
    <w:rsid w:val="002D1996"/>
    <w:rsid w:val="002D5C76"/>
    <w:rsid w:val="002D5FF0"/>
    <w:rsid w:val="002E0163"/>
    <w:rsid w:val="002E29CE"/>
    <w:rsid w:val="00323FB7"/>
    <w:rsid w:val="00325882"/>
    <w:rsid w:val="003273AE"/>
    <w:rsid w:val="00327998"/>
    <w:rsid w:val="003311BE"/>
    <w:rsid w:val="00331643"/>
    <w:rsid w:val="0033176D"/>
    <w:rsid w:val="003351C8"/>
    <w:rsid w:val="0033649A"/>
    <w:rsid w:val="00340B8C"/>
    <w:rsid w:val="003457CD"/>
    <w:rsid w:val="003469D2"/>
    <w:rsid w:val="00350FDE"/>
    <w:rsid w:val="003545A5"/>
    <w:rsid w:val="003566BA"/>
    <w:rsid w:val="00356FD5"/>
    <w:rsid w:val="00360EDD"/>
    <w:rsid w:val="003651BB"/>
    <w:rsid w:val="00374A5A"/>
    <w:rsid w:val="00375878"/>
    <w:rsid w:val="003764D7"/>
    <w:rsid w:val="00377649"/>
    <w:rsid w:val="00384384"/>
    <w:rsid w:val="0038622F"/>
    <w:rsid w:val="0039081B"/>
    <w:rsid w:val="003912B9"/>
    <w:rsid w:val="00391BBB"/>
    <w:rsid w:val="00391F0A"/>
    <w:rsid w:val="00393002"/>
    <w:rsid w:val="00394C17"/>
    <w:rsid w:val="003A46FF"/>
    <w:rsid w:val="003A7113"/>
    <w:rsid w:val="003B0E8E"/>
    <w:rsid w:val="003B17AD"/>
    <w:rsid w:val="003B21B7"/>
    <w:rsid w:val="003B5AC1"/>
    <w:rsid w:val="003C0951"/>
    <w:rsid w:val="003C2235"/>
    <w:rsid w:val="003D1CA6"/>
    <w:rsid w:val="003E0713"/>
    <w:rsid w:val="003E1377"/>
    <w:rsid w:val="003E4C4D"/>
    <w:rsid w:val="003F1F40"/>
    <w:rsid w:val="003F36E9"/>
    <w:rsid w:val="003F57A2"/>
    <w:rsid w:val="003F697B"/>
    <w:rsid w:val="003F6A9F"/>
    <w:rsid w:val="00401CCE"/>
    <w:rsid w:val="00401F7F"/>
    <w:rsid w:val="00402055"/>
    <w:rsid w:val="00404AA4"/>
    <w:rsid w:val="004051C6"/>
    <w:rsid w:val="00406D92"/>
    <w:rsid w:val="004114A5"/>
    <w:rsid w:val="00412ADE"/>
    <w:rsid w:val="00414E0C"/>
    <w:rsid w:val="004221E8"/>
    <w:rsid w:val="004242A5"/>
    <w:rsid w:val="004250B3"/>
    <w:rsid w:val="00427A25"/>
    <w:rsid w:val="00430017"/>
    <w:rsid w:val="00435E13"/>
    <w:rsid w:val="00442F63"/>
    <w:rsid w:val="004444C0"/>
    <w:rsid w:val="004446B7"/>
    <w:rsid w:val="00445C0F"/>
    <w:rsid w:val="00446E41"/>
    <w:rsid w:val="00454FE1"/>
    <w:rsid w:val="00456940"/>
    <w:rsid w:val="004570E4"/>
    <w:rsid w:val="00457107"/>
    <w:rsid w:val="004643C8"/>
    <w:rsid w:val="00464EEE"/>
    <w:rsid w:val="00465D0B"/>
    <w:rsid w:val="00474399"/>
    <w:rsid w:val="00476A3A"/>
    <w:rsid w:val="0048001B"/>
    <w:rsid w:val="00492ECF"/>
    <w:rsid w:val="00493A49"/>
    <w:rsid w:val="004951BF"/>
    <w:rsid w:val="004A041C"/>
    <w:rsid w:val="004A28DF"/>
    <w:rsid w:val="004B0DF3"/>
    <w:rsid w:val="004B2B1F"/>
    <w:rsid w:val="004C3AB0"/>
    <w:rsid w:val="004C4352"/>
    <w:rsid w:val="004C5419"/>
    <w:rsid w:val="004C7D11"/>
    <w:rsid w:val="004D043F"/>
    <w:rsid w:val="004D09BC"/>
    <w:rsid w:val="004D13BF"/>
    <w:rsid w:val="004D3BB7"/>
    <w:rsid w:val="004D6BC0"/>
    <w:rsid w:val="004E18B8"/>
    <w:rsid w:val="004E50FE"/>
    <w:rsid w:val="004E588F"/>
    <w:rsid w:val="004E5E36"/>
    <w:rsid w:val="004E791A"/>
    <w:rsid w:val="004F064B"/>
    <w:rsid w:val="004F07DA"/>
    <w:rsid w:val="004F2917"/>
    <w:rsid w:val="004F2CE2"/>
    <w:rsid w:val="004F7B38"/>
    <w:rsid w:val="00500659"/>
    <w:rsid w:val="00512D4B"/>
    <w:rsid w:val="00512DE3"/>
    <w:rsid w:val="00523506"/>
    <w:rsid w:val="00523BF7"/>
    <w:rsid w:val="005272B0"/>
    <w:rsid w:val="0053009F"/>
    <w:rsid w:val="00530537"/>
    <w:rsid w:val="00535E35"/>
    <w:rsid w:val="005477D3"/>
    <w:rsid w:val="00550886"/>
    <w:rsid w:val="0055149D"/>
    <w:rsid w:val="00555151"/>
    <w:rsid w:val="0055575F"/>
    <w:rsid w:val="00555F5B"/>
    <w:rsid w:val="005625B9"/>
    <w:rsid w:val="00562D42"/>
    <w:rsid w:val="005654D5"/>
    <w:rsid w:val="00572ABC"/>
    <w:rsid w:val="00575FF8"/>
    <w:rsid w:val="00576708"/>
    <w:rsid w:val="00586585"/>
    <w:rsid w:val="005A1EDB"/>
    <w:rsid w:val="005A326F"/>
    <w:rsid w:val="005A3996"/>
    <w:rsid w:val="005A4326"/>
    <w:rsid w:val="005B06F4"/>
    <w:rsid w:val="005B4D06"/>
    <w:rsid w:val="005B7E7B"/>
    <w:rsid w:val="005C5876"/>
    <w:rsid w:val="005C5FFD"/>
    <w:rsid w:val="005D4307"/>
    <w:rsid w:val="005D4789"/>
    <w:rsid w:val="005E3747"/>
    <w:rsid w:val="005E747E"/>
    <w:rsid w:val="005F27E2"/>
    <w:rsid w:val="00604B25"/>
    <w:rsid w:val="00616A8E"/>
    <w:rsid w:val="006174A9"/>
    <w:rsid w:val="00622B33"/>
    <w:rsid w:val="00622C06"/>
    <w:rsid w:val="00627140"/>
    <w:rsid w:val="00634409"/>
    <w:rsid w:val="006371CD"/>
    <w:rsid w:val="00644729"/>
    <w:rsid w:val="00645C6D"/>
    <w:rsid w:val="00646BD7"/>
    <w:rsid w:val="00657077"/>
    <w:rsid w:val="00662FF9"/>
    <w:rsid w:val="00665FD6"/>
    <w:rsid w:val="006668D7"/>
    <w:rsid w:val="006764EC"/>
    <w:rsid w:val="006779BD"/>
    <w:rsid w:val="00683472"/>
    <w:rsid w:val="00690AE1"/>
    <w:rsid w:val="006941DF"/>
    <w:rsid w:val="006947AD"/>
    <w:rsid w:val="00694B0A"/>
    <w:rsid w:val="0069797E"/>
    <w:rsid w:val="006A0271"/>
    <w:rsid w:val="006A482D"/>
    <w:rsid w:val="006B06F3"/>
    <w:rsid w:val="006B22F4"/>
    <w:rsid w:val="006B603D"/>
    <w:rsid w:val="006B65D5"/>
    <w:rsid w:val="006B7BF5"/>
    <w:rsid w:val="006C1924"/>
    <w:rsid w:val="006C1CD7"/>
    <w:rsid w:val="006C480D"/>
    <w:rsid w:val="006D7315"/>
    <w:rsid w:val="006D7D46"/>
    <w:rsid w:val="006E0813"/>
    <w:rsid w:val="006E231D"/>
    <w:rsid w:val="006E796A"/>
    <w:rsid w:val="00704CD4"/>
    <w:rsid w:val="00706426"/>
    <w:rsid w:val="00707634"/>
    <w:rsid w:val="007105B2"/>
    <w:rsid w:val="00712201"/>
    <w:rsid w:val="0071396A"/>
    <w:rsid w:val="00720601"/>
    <w:rsid w:val="00720F02"/>
    <w:rsid w:val="00726134"/>
    <w:rsid w:val="00727C35"/>
    <w:rsid w:val="00735448"/>
    <w:rsid w:val="00737A90"/>
    <w:rsid w:val="00747221"/>
    <w:rsid w:val="0075453F"/>
    <w:rsid w:val="0076001B"/>
    <w:rsid w:val="00763F73"/>
    <w:rsid w:val="007640C5"/>
    <w:rsid w:val="00767457"/>
    <w:rsid w:val="00771A2B"/>
    <w:rsid w:val="00773F75"/>
    <w:rsid w:val="00782499"/>
    <w:rsid w:val="00783A2B"/>
    <w:rsid w:val="00784D35"/>
    <w:rsid w:val="007926C8"/>
    <w:rsid w:val="00796C4B"/>
    <w:rsid w:val="007A07F0"/>
    <w:rsid w:val="007A7BE7"/>
    <w:rsid w:val="007C154B"/>
    <w:rsid w:val="007C1C62"/>
    <w:rsid w:val="007C49FC"/>
    <w:rsid w:val="007C53F7"/>
    <w:rsid w:val="007D01E3"/>
    <w:rsid w:val="007D02C0"/>
    <w:rsid w:val="007D0870"/>
    <w:rsid w:val="007D23E1"/>
    <w:rsid w:val="007E1C2A"/>
    <w:rsid w:val="007E6A24"/>
    <w:rsid w:val="007E7F3D"/>
    <w:rsid w:val="007F0164"/>
    <w:rsid w:val="007F03B6"/>
    <w:rsid w:val="007F0B27"/>
    <w:rsid w:val="007F0BE5"/>
    <w:rsid w:val="007F1015"/>
    <w:rsid w:val="007F22B3"/>
    <w:rsid w:val="007F5052"/>
    <w:rsid w:val="0080441F"/>
    <w:rsid w:val="0080469A"/>
    <w:rsid w:val="00805F3D"/>
    <w:rsid w:val="008064CE"/>
    <w:rsid w:val="008069A4"/>
    <w:rsid w:val="00824B5F"/>
    <w:rsid w:val="00826BD3"/>
    <w:rsid w:val="00830B07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285"/>
    <w:rsid w:val="00854C6F"/>
    <w:rsid w:val="00857E76"/>
    <w:rsid w:val="00865C58"/>
    <w:rsid w:val="00865EB3"/>
    <w:rsid w:val="00870256"/>
    <w:rsid w:val="00871C75"/>
    <w:rsid w:val="00873C55"/>
    <w:rsid w:val="0087689F"/>
    <w:rsid w:val="00881D5E"/>
    <w:rsid w:val="00882A40"/>
    <w:rsid w:val="0088746D"/>
    <w:rsid w:val="00887D41"/>
    <w:rsid w:val="00890C50"/>
    <w:rsid w:val="008A0355"/>
    <w:rsid w:val="008A1C48"/>
    <w:rsid w:val="008A3F83"/>
    <w:rsid w:val="008B26BA"/>
    <w:rsid w:val="008B2C05"/>
    <w:rsid w:val="008B4F7A"/>
    <w:rsid w:val="008B77BC"/>
    <w:rsid w:val="008D034D"/>
    <w:rsid w:val="008D124F"/>
    <w:rsid w:val="008D5431"/>
    <w:rsid w:val="008E0713"/>
    <w:rsid w:val="008E26B5"/>
    <w:rsid w:val="008E2A19"/>
    <w:rsid w:val="008E2C08"/>
    <w:rsid w:val="008E35CB"/>
    <w:rsid w:val="008E4C1A"/>
    <w:rsid w:val="008E5EBF"/>
    <w:rsid w:val="008F3F3E"/>
    <w:rsid w:val="008F6F67"/>
    <w:rsid w:val="008F7809"/>
    <w:rsid w:val="009010B9"/>
    <w:rsid w:val="009038CC"/>
    <w:rsid w:val="00905E52"/>
    <w:rsid w:val="00910564"/>
    <w:rsid w:val="009141A7"/>
    <w:rsid w:val="009161C9"/>
    <w:rsid w:val="00924152"/>
    <w:rsid w:val="00926EAA"/>
    <w:rsid w:val="0093432A"/>
    <w:rsid w:val="0093616B"/>
    <w:rsid w:val="009367F6"/>
    <w:rsid w:val="00936B99"/>
    <w:rsid w:val="00936CBD"/>
    <w:rsid w:val="009379AC"/>
    <w:rsid w:val="00941CCA"/>
    <w:rsid w:val="00941F6A"/>
    <w:rsid w:val="00942CC1"/>
    <w:rsid w:val="0094586C"/>
    <w:rsid w:val="009523A7"/>
    <w:rsid w:val="00956091"/>
    <w:rsid w:val="0096032F"/>
    <w:rsid w:val="00960B93"/>
    <w:rsid w:val="00960FAE"/>
    <w:rsid w:val="00964491"/>
    <w:rsid w:val="009651C6"/>
    <w:rsid w:val="009665E9"/>
    <w:rsid w:val="00966A32"/>
    <w:rsid w:val="00966FA3"/>
    <w:rsid w:val="009678CF"/>
    <w:rsid w:val="00967E08"/>
    <w:rsid w:val="00970C24"/>
    <w:rsid w:val="00974CC2"/>
    <w:rsid w:val="009846B4"/>
    <w:rsid w:val="00993302"/>
    <w:rsid w:val="00993C00"/>
    <w:rsid w:val="009A0494"/>
    <w:rsid w:val="009A3EF6"/>
    <w:rsid w:val="009A75DA"/>
    <w:rsid w:val="009B2AA7"/>
    <w:rsid w:val="009B5424"/>
    <w:rsid w:val="009B6D1D"/>
    <w:rsid w:val="009C0915"/>
    <w:rsid w:val="009C2DFB"/>
    <w:rsid w:val="009C465E"/>
    <w:rsid w:val="009C57E9"/>
    <w:rsid w:val="009E237B"/>
    <w:rsid w:val="009E4FE9"/>
    <w:rsid w:val="009E73C5"/>
    <w:rsid w:val="009F0ECB"/>
    <w:rsid w:val="009F2682"/>
    <w:rsid w:val="00A05FBD"/>
    <w:rsid w:val="00A11696"/>
    <w:rsid w:val="00A119FE"/>
    <w:rsid w:val="00A11A06"/>
    <w:rsid w:val="00A14F2A"/>
    <w:rsid w:val="00A15AAC"/>
    <w:rsid w:val="00A2437E"/>
    <w:rsid w:val="00A24E88"/>
    <w:rsid w:val="00A373E7"/>
    <w:rsid w:val="00A53D43"/>
    <w:rsid w:val="00A6347C"/>
    <w:rsid w:val="00A67560"/>
    <w:rsid w:val="00A71E00"/>
    <w:rsid w:val="00A84D8D"/>
    <w:rsid w:val="00A94295"/>
    <w:rsid w:val="00A942B0"/>
    <w:rsid w:val="00AA098C"/>
    <w:rsid w:val="00AA3143"/>
    <w:rsid w:val="00AA4A9E"/>
    <w:rsid w:val="00AB0F9E"/>
    <w:rsid w:val="00AB3A49"/>
    <w:rsid w:val="00AB7193"/>
    <w:rsid w:val="00AB7FEC"/>
    <w:rsid w:val="00AC38A4"/>
    <w:rsid w:val="00AC461B"/>
    <w:rsid w:val="00AD0D37"/>
    <w:rsid w:val="00AD1DB7"/>
    <w:rsid w:val="00AE0951"/>
    <w:rsid w:val="00AE323C"/>
    <w:rsid w:val="00AE3516"/>
    <w:rsid w:val="00AF1420"/>
    <w:rsid w:val="00AF189F"/>
    <w:rsid w:val="00B17615"/>
    <w:rsid w:val="00B2008D"/>
    <w:rsid w:val="00B20AEA"/>
    <w:rsid w:val="00B21543"/>
    <w:rsid w:val="00B22979"/>
    <w:rsid w:val="00B23DE8"/>
    <w:rsid w:val="00B242C6"/>
    <w:rsid w:val="00B25BCE"/>
    <w:rsid w:val="00B32F23"/>
    <w:rsid w:val="00B335E2"/>
    <w:rsid w:val="00B35FF6"/>
    <w:rsid w:val="00B40DB4"/>
    <w:rsid w:val="00B46465"/>
    <w:rsid w:val="00B55098"/>
    <w:rsid w:val="00B569C7"/>
    <w:rsid w:val="00B6022D"/>
    <w:rsid w:val="00B60A05"/>
    <w:rsid w:val="00B65200"/>
    <w:rsid w:val="00B70A35"/>
    <w:rsid w:val="00B719C5"/>
    <w:rsid w:val="00B73F27"/>
    <w:rsid w:val="00B8505E"/>
    <w:rsid w:val="00B864F7"/>
    <w:rsid w:val="00B9051F"/>
    <w:rsid w:val="00B907B7"/>
    <w:rsid w:val="00B91F91"/>
    <w:rsid w:val="00B94D06"/>
    <w:rsid w:val="00BA1BD0"/>
    <w:rsid w:val="00BA5CC5"/>
    <w:rsid w:val="00BA7679"/>
    <w:rsid w:val="00BB3CF2"/>
    <w:rsid w:val="00BB4F5C"/>
    <w:rsid w:val="00BD4D67"/>
    <w:rsid w:val="00BD7076"/>
    <w:rsid w:val="00BD7389"/>
    <w:rsid w:val="00BE1B1C"/>
    <w:rsid w:val="00BE5351"/>
    <w:rsid w:val="00BF3503"/>
    <w:rsid w:val="00C1152C"/>
    <w:rsid w:val="00C17C7F"/>
    <w:rsid w:val="00C2258C"/>
    <w:rsid w:val="00C312E5"/>
    <w:rsid w:val="00C31EAD"/>
    <w:rsid w:val="00C36977"/>
    <w:rsid w:val="00C405CF"/>
    <w:rsid w:val="00C4079A"/>
    <w:rsid w:val="00C439AB"/>
    <w:rsid w:val="00C4582E"/>
    <w:rsid w:val="00C5032E"/>
    <w:rsid w:val="00C57239"/>
    <w:rsid w:val="00C605DA"/>
    <w:rsid w:val="00C656AE"/>
    <w:rsid w:val="00C70391"/>
    <w:rsid w:val="00C72B96"/>
    <w:rsid w:val="00C72C58"/>
    <w:rsid w:val="00C73107"/>
    <w:rsid w:val="00C760E8"/>
    <w:rsid w:val="00C77F50"/>
    <w:rsid w:val="00C854DE"/>
    <w:rsid w:val="00C85DF0"/>
    <w:rsid w:val="00C91869"/>
    <w:rsid w:val="00C96558"/>
    <w:rsid w:val="00CA2181"/>
    <w:rsid w:val="00CA7C1C"/>
    <w:rsid w:val="00CC3707"/>
    <w:rsid w:val="00CC5CA1"/>
    <w:rsid w:val="00CD0944"/>
    <w:rsid w:val="00CD3B18"/>
    <w:rsid w:val="00CD424C"/>
    <w:rsid w:val="00CD5B1C"/>
    <w:rsid w:val="00CE0D5B"/>
    <w:rsid w:val="00CE244D"/>
    <w:rsid w:val="00CE25E6"/>
    <w:rsid w:val="00CE6CED"/>
    <w:rsid w:val="00CF44E6"/>
    <w:rsid w:val="00D014BB"/>
    <w:rsid w:val="00D02532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1F49"/>
    <w:rsid w:val="00D32A6A"/>
    <w:rsid w:val="00D3330B"/>
    <w:rsid w:val="00D33325"/>
    <w:rsid w:val="00D33FA2"/>
    <w:rsid w:val="00D349EB"/>
    <w:rsid w:val="00D3584F"/>
    <w:rsid w:val="00D40BD3"/>
    <w:rsid w:val="00D448FB"/>
    <w:rsid w:val="00D52B04"/>
    <w:rsid w:val="00D551D0"/>
    <w:rsid w:val="00D55FE9"/>
    <w:rsid w:val="00D61DF2"/>
    <w:rsid w:val="00D62D10"/>
    <w:rsid w:val="00D664ED"/>
    <w:rsid w:val="00D71778"/>
    <w:rsid w:val="00D825F1"/>
    <w:rsid w:val="00D86FB4"/>
    <w:rsid w:val="00D95578"/>
    <w:rsid w:val="00DA06B2"/>
    <w:rsid w:val="00DA2A35"/>
    <w:rsid w:val="00DA5C8D"/>
    <w:rsid w:val="00DA5E4C"/>
    <w:rsid w:val="00DB2901"/>
    <w:rsid w:val="00DC3E8B"/>
    <w:rsid w:val="00DC4DDA"/>
    <w:rsid w:val="00DD4C7B"/>
    <w:rsid w:val="00DE0CCC"/>
    <w:rsid w:val="00DE703D"/>
    <w:rsid w:val="00DF18FC"/>
    <w:rsid w:val="00DF5E6A"/>
    <w:rsid w:val="00DF600E"/>
    <w:rsid w:val="00DF6896"/>
    <w:rsid w:val="00E019B7"/>
    <w:rsid w:val="00E045D8"/>
    <w:rsid w:val="00E05BB6"/>
    <w:rsid w:val="00E106C1"/>
    <w:rsid w:val="00E12946"/>
    <w:rsid w:val="00E16385"/>
    <w:rsid w:val="00E2724B"/>
    <w:rsid w:val="00E401B8"/>
    <w:rsid w:val="00E41A7E"/>
    <w:rsid w:val="00E42EFD"/>
    <w:rsid w:val="00E436C4"/>
    <w:rsid w:val="00E56029"/>
    <w:rsid w:val="00E625BA"/>
    <w:rsid w:val="00E706AE"/>
    <w:rsid w:val="00E724EB"/>
    <w:rsid w:val="00E73329"/>
    <w:rsid w:val="00E755E2"/>
    <w:rsid w:val="00E83B25"/>
    <w:rsid w:val="00E8520D"/>
    <w:rsid w:val="00E9321E"/>
    <w:rsid w:val="00E95EBD"/>
    <w:rsid w:val="00EA2896"/>
    <w:rsid w:val="00EA7634"/>
    <w:rsid w:val="00EB251F"/>
    <w:rsid w:val="00EB4066"/>
    <w:rsid w:val="00EC11F2"/>
    <w:rsid w:val="00ED1173"/>
    <w:rsid w:val="00ED202D"/>
    <w:rsid w:val="00EE1688"/>
    <w:rsid w:val="00EE222F"/>
    <w:rsid w:val="00F03476"/>
    <w:rsid w:val="00F04723"/>
    <w:rsid w:val="00F04A33"/>
    <w:rsid w:val="00F07FD7"/>
    <w:rsid w:val="00F102EE"/>
    <w:rsid w:val="00F1288B"/>
    <w:rsid w:val="00F1527D"/>
    <w:rsid w:val="00F15EB1"/>
    <w:rsid w:val="00F15EBA"/>
    <w:rsid w:val="00F2153D"/>
    <w:rsid w:val="00F2257F"/>
    <w:rsid w:val="00F27109"/>
    <w:rsid w:val="00F2762D"/>
    <w:rsid w:val="00F355A0"/>
    <w:rsid w:val="00F36E78"/>
    <w:rsid w:val="00F41C76"/>
    <w:rsid w:val="00F476C2"/>
    <w:rsid w:val="00F57520"/>
    <w:rsid w:val="00F64F71"/>
    <w:rsid w:val="00F73EA7"/>
    <w:rsid w:val="00F75319"/>
    <w:rsid w:val="00F76D1B"/>
    <w:rsid w:val="00F81E1D"/>
    <w:rsid w:val="00F8458D"/>
    <w:rsid w:val="00FB236E"/>
    <w:rsid w:val="00FB64CD"/>
    <w:rsid w:val="00FC6ACF"/>
    <w:rsid w:val="00FD095F"/>
    <w:rsid w:val="00FD2C6E"/>
    <w:rsid w:val="00FD300D"/>
    <w:rsid w:val="00FD3B31"/>
    <w:rsid w:val="00FD486F"/>
    <w:rsid w:val="00FE03A5"/>
    <w:rsid w:val="00FE05D1"/>
    <w:rsid w:val="00FE51D8"/>
    <w:rsid w:val="00FE62FA"/>
    <w:rsid w:val="00FE6D9F"/>
    <w:rsid w:val="00FF1C6A"/>
    <w:rsid w:val="00FF1E99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character" w:customStyle="1" w:styleId="Windows">
    <w:name w:val="Windows"/>
    <w:basedOn w:val="Standardstycketeckensnitt"/>
    <w:uiPriority w:val="1"/>
    <w:qFormat/>
    <w:rsid w:val="00430017"/>
    <w:rPr>
      <w:rFonts w:ascii="Segoe UI" w:hAnsi="Segoe UI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character" w:customStyle="1" w:styleId="Windows">
    <w:name w:val="Windows"/>
    <w:basedOn w:val="Standardstycketeckensnitt"/>
    <w:uiPriority w:val="1"/>
    <w:qFormat/>
    <w:rsid w:val="00430017"/>
    <w:rPr>
      <w:rFonts w:ascii="Segoe UI" w:hAnsi="Segoe U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6F8E-0EC4-45DC-8AAB-EEEDE7F5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2549</TotalTime>
  <Pages>6</Pages>
  <Words>458</Words>
  <Characters>2430</Characters>
  <Application>Microsoft Office Word</Application>
  <DocSecurity>0</DocSecurity>
  <Lines>20</Lines>
  <Paragraphs>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55</cp:revision>
  <cp:lastPrinted>2013-01-06T09:15:00Z</cp:lastPrinted>
  <dcterms:created xsi:type="dcterms:W3CDTF">2011-09-20T12:57:00Z</dcterms:created>
  <dcterms:modified xsi:type="dcterms:W3CDTF">2013-12-16T13:40:00Z</dcterms:modified>
</cp:coreProperties>
</file>