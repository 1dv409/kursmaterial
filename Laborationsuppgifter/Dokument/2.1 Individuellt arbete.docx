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709" w:type="dxa"/>
        <w:tblLayout w:type="fixed"/>
        <w:tblLook w:val="01E0" w:firstRow="1" w:lastRow="1" w:firstColumn="1" w:lastColumn="1" w:noHBand="0" w:noVBand="0"/>
      </w:tblPr>
      <w:tblGrid>
        <w:gridCol w:w="7709"/>
      </w:tblGrid>
      <w:tr w:rsidR="0028592E" w:rsidRPr="00283D8A" w:rsidTr="00165B9F">
        <w:trPr>
          <w:trHeight w:val="2195"/>
        </w:trPr>
        <w:tc>
          <w:tcPr>
            <w:tcW w:w="7709" w:type="dxa"/>
          </w:tcPr>
          <w:p w:rsidR="005C5FFD" w:rsidRPr="00165B9F" w:rsidRDefault="002B3D93" w:rsidP="00401CCE">
            <w:pPr>
              <w:pStyle w:val="FrRubrik"/>
              <w:tabs>
                <w:tab w:val="center" w:pos="4536"/>
                <w:tab w:val="right" w:pos="9072"/>
              </w:tabs>
              <w:rPr>
                <w:i w:val="0"/>
                <w:sz w:val="44"/>
                <w:szCs w:val="44"/>
              </w:rPr>
            </w:pPr>
            <w:r>
              <w:rPr>
                <w:i w:val="0"/>
                <w:sz w:val="44"/>
                <w:szCs w:val="44"/>
              </w:rPr>
              <w:t>Laborations</w:t>
            </w:r>
            <w:r w:rsidR="00401CCE">
              <w:rPr>
                <w:i w:val="0"/>
                <w:sz w:val="44"/>
                <w:szCs w:val="44"/>
              </w:rPr>
              <w:t>anvisning</w:t>
            </w:r>
          </w:p>
        </w:tc>
      </w:tr>
    </w:tbl>
    <w:p w:rsidR="00165B9F" w:rsidRPr="00165B9F" w:rsidRDefault="00E56029" w:rsidP="00735448">
      <w:pPr>
        <w:pStyle w:val="Brdtext"/>
        <w:spacing w:line="240" w:lineRule="auto"/>
        <w:rPr>
          <w:i/>
          <w:sz w:val="36"/>
          <w:szCs w:val="36"/>
        </w:rPr>
      </w:pPr>
      <w:r>
        <w:rPr>
          <w:sz w:val="60"/>
          <w:szCs w:val="60"/>
        </w:rPr>
        <w:t>Individuellt arbete</w:t>
      </w:r>
    </w:p>
    <w:p w:rsidR="00391F0A" w:rsidRPr="00391F0A" w:rsidRDefault="002B3D93" w:rsidP="00391F0A">
      <w:pPr>
        <w:pStyle w:val="Brdtext"/>
      </w:pPr>
      <w:r>
        <w:t xml:space="preserve">Steg </w:t>
      </w:r>
      <w:r w:rsidR="00E56029">
        <w:t>2</w:t>
      </w:r>
      <w:r>
        <w:t xml:space="preserve">, laborationsuppgift </w:t>
      </w:r>
      <w:r w:rsidR="00E56029">
        <w:t>1</w:t>
      </w:r>
    </w:p>
    <w:tbl>
      <w:tblPr>
        <w:tblpPr w:leftFromText="142" w:rightFromText="142" w:vertAnchor="page" w:horzAnchor="page" w:tblpX="7656" w:tblpY="12804"/>
        <w:tblW w:w="4536" w:type="dxa"/>
        <w:tblCellMar>
          <w:left w:w="227" w:type="dxa"/>
          <w:right w:w="227" w:type="dxa"/>
        </w:tblCellMar>
        <w:tblLook w:val="04A0" w:firstRow="1" w:lastRow="0" w:firstColumn="1" w:lastColumn="0" w:noHBand="0" w:noVBand="1"/>
      </w:tblPr>
      <w:tblGrid>
        <w:gridCol w:w="4536"/>
      </w:tblGrid>
      <w:tr w:rsidR="00391F0A" w:rsidTr="002B2AC2">
        <w:trPr>
          <w:trHeight w:val="3492"/>
        </w:trPr>
        <w:tc>
          <w:tcPr>
            <w:tcW w:w="3589" w:type="dxa"/>
            <w:shd w:val="clear" w:color="auto" w:fill="auto"/>
            <w:vAlign w:val="bottom"/>
          </w:tcPr>
          <w:p w:rsidR="003A46FF" w:rsidRDefault="00C85DF0" w:rsidP="00A14F2A">
            <w:pPr>
              <w:pStyle w:val="FramsideText"/>
              <w:pBdr>
                <w:left w:val="single" w:sz="4" w:space="4" w:color="000000"/>
              </w:pBdr>
              <w:rPr>
                <w:i/>
                <w:sz w:val="22"/>
                <w:szCs w:val="22"/>
              </w:rPr>
            </w:pPr>
            <w:r w:rsidRPr="00457107">
              <w:rPr>
                <w:i/>
                <w:sz w:val="22"/>
                <w:szCs w:val="22"/>
              </w:rPr>
              <w:fldChar w:fldCharType="begin">
                <w:ffData>
                  <w:name w:val="Text4"/>
                  <w:enabled/>
                  <w:calcOnExit w:val="0"/>
                  <w:textInput>
                    <w:default w:val="Författare"/>
                  </w:textInput>
                </w:ffData>
              </w:fldChar>
            </w:r>
            <w:r w:rsidR="003A46FF" w:rsidRPr="00457107">
              <w:rPr>
                <w:i/>
                <w:sz w:val="22"/>
                <w:szCs w:val="22"/>
              </w:rPr>
              <w:instrText xml:space="preserve"> FORMTEXT </w:instrText>
            </w:r>
            <w:r w:rsidRPr="00457107">
              <w:rPr>
                <w:i/>
                <w:sz w:val="22"/>
                <w:szCs w:val="22"/>
              </w:rPr>
            </w:r>
            <w:r w:rsidRPr="00457107">
              <w:rPr>
                <w:i/>
                <w:sz w:val="22"/>
                <w:szCs w:val="22"/>
              </w:rPr>
              <w:fldChar w:fldCharType="separate"/>
            </w:r>
            <w:r w:rsidR="00492ECF">
              <w:rPr>
                <w:i/>
                <w:noProof/>
                <w:sz w:val="22"/>
                <w:szCs w:val="22"/>
              </w:rPr>
              <w:t>Författare</w:t>
            </w:r>
            <w:r w:rsidRPr="00457107">
              <w:rPr>
                <w:i/>
                <w:sz w:val="22"/>
                <w:szCs w:val="22"/>
              </w:rPr>
              <w:fldChar w:fldCharType="end"/>
            </w:r>
            <w:r w:rsidR="002B2AC2">
              <w:rPr>
                <w:i/>
                <w:sz w:val="22"/>
                <w:szCs w:val="22"/>
              </w:rPr>
              <w:t>:</w:t>
            </w:r>
            <w:r w:rsidR="003A46FF" w:rsidRPr="00457107">
              <w:rPr>
                <w:i/>
                <w:sz w:val="22"/>
                <w:szCs w:val="22"/>
              </w:rPr>
              <w:t xml:space="preserve"> </w:t>
            </w:r>
            <w:r w:rsidR="003A46FF">
              <w:rPr>
                <w:sz w:val="22"/>
                <w:szCs w:val="22"/>
              </w:rPr>
              <w:t>Mats Loock</w:t>
            </w:r>
          </w:p>
          <w:p w:rsidR="002B2AC2" w:rsidRDefault="002B2AC2" w:rsidP="002B2AC2">
            <w:pPr>
              <w:pStyle w:val="FramsideText"/>
              <w:pBdr>
                <w:left w:val="single" w:sz="4" w:space="4" w:color="000000"/>
              </w:pBdr>
              <w:rPr>
                <w:i/>
                <w:sz w:val="22"/>
                <w:szCs w:val="22"/>
              </w:rPr>
            </w:pPr>
            <w:r>
              <w:rPr>
                <w:i/>
                <w:sz w:val="22"/>
                <w:szCs w:val="22"/>
              </w:rPr>
              <w:t>Kurs:</w:t>
            </w:r>
            <w:r w:rsidRPr="00457107">
              <w:rPr>
                <w:i/>
                <w:sz w:val="22"/>
                <w:szCs w:val="22"/>
              </w:rPr>
              <w:t xml:space="preserve"> </w:t>
            </w:r>
            <w:r w:rsidR="003A7113">
              <w:rPr>
                <w:sz w:val="22"/>
                <w:szCs w:val="22"/>
              </w:rPr>
              <w:t>ASP</w:t>
            </w:r>
            <w:proofErr w:type="gramStart"/>
            <w:r w:rsidR="003A7113">
              <w:rPr>
                <w:sz w:val="22"/>
                <w:szCs w:val="22"/>
              </w:rPr>
              <w:t>.NET</w:t>
            </w:r>
            <w:proofErr w:type="gramEnd"/>
            <w:r w:rsidR="003A7113">
              <w:rPr>
                <w:sz w:val="22"/>
                <w:szCs w:val="22"/>
              </w:rPr>
              <w:t xml:space="preserve"> MVC</w:t>
            </w:r>
          </w:p>
          <w:p w:rsidR="003A46FF" w:rsidRPr="003A46FF" w:rsidRDefault="003A46FF" w:rsidP="003A7113">
            <w:pPr>
              <w:pStyle w:val="FramsideText"/>
              <w:pBdr>
                <w:left w:val="single" w:sz="4" w:space="4" w:color="000000"/>
              </w:pBdr>
            </w:pPr>
            <w:r>
              <w:rPr>
                <w:i/>
                <w:sz w:val="22"/>
                <w:szCs w:val="22"/>
              </w:rPr>
              <w:t>Kurskod:</w:t>
            </w:r>
            <w:r>
              <w:rPr>
                <w:sz w:val="22"/>
                <w:szCs w:val="22"/>
              </w:rPr>
              <w:t>1DV40</w:t>
            </w:r>
            <w:r w:rsidR="003A7113">
              <w:rPr>
                <w:sz w:val="22"/>
                <w:szCs w:val="22"/>
              </w:rPr>
              <w:t>9</w:t>
            </w:r>
          </w:p>
        </w:tc>
      </w:tr>
    </w:tbl>
    <w:p w:rsidR="00F04A33" w:rsidRDefault="00F04A33" w:rsidP="00442F63">
      <w:pPr>
        <w:pStyle w:val="Toc"/>
        <w:rPr>
          <w:b/>
        </w:rPr>
        <w:sectPr w:rsidR="00F04A33" w:rsidSect="003A7113">
          <w:headerReference w:type="default" r:id="rId9"/>
          <w:footerReference w:type="default" r:id="rId10"/>
          <w:headerReference w:type="first" r:id="rId11"/>
          <w:pgSz w:w="11906" w:h="16838" w:code="9"/>
          <w:pgMar w:top="3103" w:right="1661" w:bottom="2155" w:left="2756" w:header="567" w:footer="510" w:gutter="0"/>
          <w:cols w:space="708"/>
          <w:titlePg/>
          <w:docGrid w:linePitch="360"/>
        </w:sectPr>
      </w:pPr>
    </w:p>
    <w:p w:rsidR="009651C6" w:rsidRPr="001F1EB8" w:rsidRDefault="009651C6" w:rsidP="009651C6">
      <w:pPr>
        <w:spacing w:after="240"/>
        <w:rPr>
          <w:b/>
          <w:sz w:val="34"/>
          <w:szCs w:val="34"/>
        </w:rPr>
      </w:pPr>
      <w:r w:rsidRPr="001F1EB8">
        <w:rPr>
          <w:b/>
          <w:sz w:val="34"/>
          <w:szCs w:val="34"/>
        </w:rPr>
        <w:lastRenderedPageBreak/>
        <w:t>Upphovsrätt för detta verk</w:t>
      </w:r>
    </w:p>
    <w:p w:rsidR="009651C6" w:rsidRDefault="009651C6" w:rsidP="009651C6">
      <w:pPr>
        <w:pStyle w:val="Brdtext"/>
      </w:pPr>
      <w:r>
        <w:t>Detta verk är framtaget i anslutning till kursen ASP</w:t>
      </w:r>
      <w:proofErr w:type="gramStart"/>
      <w:r>
        <w:t>.NET</w:t>
      </w:r>
      <w:proofErr w:type="gramEnd"/>
      <w:r>
        <w:t xml:space="preserve"> MVC (1DV409) vid Linnéuniversitetet.</w:t>
      </w:r>
    </w:p>
    <w:p w:rsidR="009651C6" w:rsidRPr="001F1EB8" w:rsidRDefault="009651C6" w:rsidP="009651C6">
      <w:pPr>
        <w:spacing w:after="120"/>
        <w:rPr>
          <w:b/>
          <w:sz w:val="26"/>
          <w:szCs w:val="26"/>
        </w:rPr>
      </w:pPr>
      <w:r w:rsidRPr="001F1EB8">
        <w:rPr>
          <w:b/>
          <w:sz w:val="26"/>
          <w:szCs w:val="26"/>
        </w:rPr>
        <w:t>Du får använda detta verk så här:</w:t>
      </w:r>
    </w:p>
    <w:p w:rsidR="009651C6" w:rsidRDefault="009651C6" w:rsidP="009651C6">
      <w:pPr>
        <w:pStyle w:val="Brdtext"/>
      </w:pPr>
      <w:r>
        <w:t>Allt innehåll i detta verk</w:t>
      </w:r>
      <w:r w:rsidRPr="002F4582">
        <w:t> av </w:t>
      </w:r>
      <w:r w:rsidRPr="00E016E8">
        <w:t>Mats Loock</w:t>
      </w:r>
      <w:r>
        <w:t>, förutom Linnéuniversitetets logotyp, symbol och kopparstick, är licensierad under: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6"/>
        <w:gridCol w:w="7674"/>
      </w:tblGrid>
      <w:tr w:rsidR="009651C6" w:rsidTr="0017548C">
        <w:tc>
          <w:tcPr>
            <w:tcW w:w="1536" w:type="dxa"/>
            <w:vAlign w:val="center"/>
          </w:tcPr>
          <w:p w:rsidR="009651C6" w:rsidRDefault="009651C6" w:rsidP="0017548C">
            <w:pPr>
              <w:pStyle w:val="Brdtext"/>
            </w:pPr>
            <w:r>
              <w:rPr>
                <w:noProof/>
              </w:rPr>
              <w:drawing>
                <wp:inline distT="0" distB="0" distL="0" distR="0" wp14:anchorId="5DA5DE08" wp14:editId="3F43CDDF">
                  <wp:extent cx="836930" cy="293370"/>
                  <wp:effectExtent l="0" t="0" r="1270" b="0"/>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eative Commons-lic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6930" cy="293370"/>
                          </a:xfrm>
                          <a:prstGeom prst="rect">
                            <a:avLst/>
                          </a:prstGeom>
                          <a:noFill/>
                          <a:ln>
                            <a:noFill/>
                          </a:ln>
                        </pic:spPr>
                      </pic:pic>
                    </a:graphicData>
                  </a:graphic>
                </wp:inline>
              </w:drawing>
            </w:r>
          </w:p>
        </w:tc>
        <w:tc>
          <w:tcPr>
            <w:tcW w:w="7674" w:type="dxa"/>
            <w:vAlign w:val="center"/>
          </w:tcPr>
          <w:p w:rsidR="009651C6" w:rsidRDefault="009651C6" w:rsidP="0017548C">
            <w:pPr>
              <w:pStyle w:val="Brdtext"/>
            </w:pPr>
            <w:proofErr w:type="spellStart"/>
            <w:r w:rsidRPr="002F4582">
              <w:t>Creative</w:t>
            </w:r>
            <w:proofErr w:type="spellEnd"/>
            <w:r w:rsidRPr="002F4582">
              <w:t xml:space="preserve"> </w:t>
            </w:r>
            <w:proofErr w:type="spellStart"/>
            <w:r w:rsidRPr="002F4582">
              <w:t>Commons</w:t>
            </w:r>
            <w:proofErr w:type="spellEnd"/>
            <w:r w:rsidRPr="002F4582">
              <w:t xml:space="preserve"> Erkännande-</w:t>
            </w:r>
            <w:proofErr w:type="spellStart"/>
            <w:r w:rsidRPr="002F4582">
              <w:t>IckeKommersiell</w:t>
            </w:r>
            <w:proofErr w:type="spellEnd"/>
            <w:r w:rsidRPr="002F4582">
              <w:t>-</w:t>
            </w:r>
            <w:proofErr w:type="spellStart"/>
            <w:r w:rsidRPr="002F4582">
              <w:t>DelaLika</w:t>
            </w:r>
            <w:proofErr w:type="spellEnd"/>
            <w:r w:rsidRPr="002F4582">
              <w:t xml:space="preserve"> 2.5 Sverige licens.</w:t>
            </w:r>
            <w:r>
              <w:br/>
            </w:r>
            <w:hyperlink r:id="rId13" w:history="1">
              <w:r w:rsidRPr="00D371BD">
                <w:rPr>
                  <w:rStyle w:val="Hyperlnk"/>
                </w:rPr>
                <w:t>http://creativecommons.org/licenses/by-nc-sa/2.5/se/</w:t>
              </w:r>
            </w:hyperlink>
          </w:p>
        </w:tc>
      </w:tr>
    </w:tbl>
    <w:p w:rsidR="009651C6" w:rsidRPr="00D87413" w:rsidRDefault="009651C6" w:rsidP="009651C6">
      <w:pPr>
        <w:spacing w:after="120"/>
        <w:rPr>
          <w:b/>
          <w:sz w:val="26"/>
          <w:szCs w:val="26"/>
        </w:rPr>
      </w:pPr>
      <w:r w:rsidRPr="00D87413">
        <w:rPr>
          <w:b/>
          <w:sz w:val="26"/>
          <w:szCs w:val="26"/>
        </w:rPr>
        <w:t>Det betyder att du i icke-kommersiella syften får:</w:t>
      </w:r>
    </w:p>
    <w:p w:rsidR="009651C6" w:rsidRDefault="009651C6" w:rsidP="009651C6">
      <w:pPr>
        <w:pStyle w:val="Brdtext"/>
        <w:numPr>
          <w:ilvl w:val="0"/>
          <w:numId w:val="45"/>
        </w:numPr>
      </w:pPr>
      <w:r>
        <w:t>kopiera hela eller delar av innehållet</w:t>
      </w:r>
    </w:p>
    <w:p w:rsidR="009651C6" w:rsidRDefault="009651C6" w:rsidP="009651C6">
      <w:pPr>
        <w:pStyle w:val="Brdtext"/>
        <w:numPr>
          <w:ilvl w:val="0"/>
          <w:numId w:val="45"/>
        </w:numPr>
      </w:pPr>
      <w:r>
        <w:t>sprida hela eller delar av innehållet</w:t>
      </w:r>
    </w:p>
    <w:p w:rsidR="009651C6" w:rsidRDefault="009651C6" w:rsidP="009651C6">
      <w:pPr>
        <w:pStyle w:val="Brdtext"/>
        <w:numPr>
          <w:ilvl w:val="0"/>
          <w:numId w:val="45"/>
        </w:numPr>
      </w:pPr>
      <w:r>
        <w:t>visa hela eller delar av innehållet offentligt och digitalt</w:t>
      </w:r>
    </w:p>
    <w:p w:rsidR="009651C6" w:rsidRDefault="009651C6" w:rsidP="009651C6">
      <w:pPr>
        <w:pStyle w:val="Brdtext"/>
        <w:numPr>
          <w:ilvl w:val="0"/>
          <w:numId w:val="45"/>
        </w:numPr>
      </w:pPr>
      <w:r>
        <w:t>konvertera innehållet till annat format</w:t>
      </w:r>
    </w:p>
    <w:p w:rsidR="009651C6" w:rsidRDefault="009651C6" w:rsidP="009651C6">
      <w:pPr>
        <w:pStyle w:val="Brdtext"/>
        <w:numPr>
          <w:ilvl w:val="0"/>
          <w:numId w:val="45"/>
        </w:numPr>
      </w:pPr>
      <w:r>
        <w:t>du får även göra om innehållet</w:t>
      </w:r>
    </w:p>
    <w:p w:rsidR="009651C6" w:rsidRDefault="009651C6" w:rsidP="009651C6">
      <w:pPr>
        <w:pStyle w:val="Brdtext"/>
      </w:pPr>
      <w:r>
        <w:t>Om du förändrar innehållet så ta inte med Linnéuniversitetets logotyp, symbol och/eller kopparstick i din nya version!</w:t>
      </w:r>
    </w:p>
    <w:p w:rsidR="009651C6" w:rsidRPr="008529CC" w:rsidRDefault="009651C6" w:rsidP="009651C6">
      <w:pPr>
        <w:pStyle w:val="Brdtext"/>
      </w:pPr>
    </w:p>
    <w:p w:rsidR="007F0B27" w:rsidRDefault="007F0B27" w:rsidP="009651C6">
      <w:pPr>
        <w:pStyle w:val="Brdtext"/>
        <w:sectPr w:rsidR="007F0B27" w:rsidSect="004C4352">
          <w:headerReference w:type="first" r:id="rId14"/>
          <w:pgSz w:w="11906" w:h="16838" w:code="9"/>
          <w:pgMar w:top="301" w:right="1418" w:bottom="301" w:left="1418" w:header="567" w:footer="510" w:gutter="0"/>
          <w:cols w:space="708"/>
          <w:docGrid w:linePitch="360"/>
        </w:sectPr>
      </w:pPr>
    </w:p>
    <w:p w:rsidR="00401CCE" w:rsidRPr="001B7916" w:rsidRDefault="00401CCE" w:rsidP="001B7916">
      <w:pPr>
        <w:rPr>
          <w:b/>
          <w:sz w:val="34"/>
          <w:szCs w:val="34"/>
        </w:rPr>
      </w:pPr>
      <w:r w:rsidRPr="001B7916">
        <w:rPr>
          <w:b/>
          <w:sz w:val="34"/>
          <w:szCs w:val="34"/>
        </w:rPr>
        <w:lastRenderedPageBreak/>
        <w:t>Innehåll</w:t>
      </w:r>
    </w:p>
    <w:sdt>
      <w:sdtPr>
        <w:id w:val="-291986194"/>
        <w:docPartObj>
          <w:docPartGallery w:val="Table of Contents"/>
          <w:docPartUnique/>
        </w:docPartObj>
      </w:sdtPr>
      <w:sdtEndPr>
        <w:rPr>
          <w:b/>
          <w:bCs/>
        </w:rPr>
      </w:sdtEndPr>
      <w:sdtContent>
        <w:p w:rsidR="00375878" w:rsidRDefault="001B7916">
          <w:pPr>
            <w:pStyle w:val="Innehll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1029581" w:history="1">
            <w:r w:rsidR="00375878" w:rsidRPr="007A20D8">
              <w:rPr>
                <w:rStyle w:val="Hyperlnk"/>
                <w:noProof/>
              </w:rPr>
              <w:t>Inledning</w:t>
            </w:r>
            <w:r w:rsidR="00375878">
              <w:rPr>
                <w:noProof/>
                <w:webHidden/>
              </w:rPr>
              <w:tab/>
            </w:r>
            <w:r w:rsidR="00375878">
              <w:rPr>
                <w:noProof/>
                <w:webHidden/>
              </w:rPr>
              <w:fldChar w:fldCharType="begin"/>
            </w:r>
            <w:r w:rsidR="00375878">
              <w:rPr>
                <w:noProof/>
                <w:webHidden/>
              </w:rPr>
              <w:instrText xml:space="preserve"> PAGEREF _Toc311029581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E05365">
          <w:pPr>
            <w:pStyle w:val="Innehll2"/>
            <w:rPr>
              <w:rFonts w:asciiTheme="minorHAnsi" w:eastAsiaTheme="minorEastAsia" w:hAnsiTheme="minorHAnsi" w:cstheme="minorBidi"/>
              <w:noProof/>
              <w:szCs w:val="22"/>
            </w:rPr>
          </w:pPr>
          <w:hyperlink w:anchor="_Toc311029582" w:history="1">
            <w:r w:rsidR="00375878" w:rsidRPr="007A20D8">
              <w:rPr>
                <w:rStyle w:val="Hyperlnk"/>
                <w:noProof/>
              </w:rPr>
              <w:t>Viktiga datum och klockslag</w:t>
            </w:r>
            <w:r w:rsidR="00375878">
              <w:rPr>
                <w:noProof/>
                <w:webHidden/>
              </w:rPr>
              <w:tab/>
            </w:r>
            <w:r w:rsidR="00375878">
              <w:rPr>
                <w:noProof/>
                <w:webHidden/>
              </w:rPr>
              <w:fldChar w:fldCharType="begin"/>
            </w:r>
            <w:r w:rsidR="00375878">
              <w:rPr>
                <w:noProof/>
                <w:webHidden/>
              </w:rPr>
              <w:instrText xml:space="preserve"> PAGEREF _Toc311029582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E05365">
          <w:pPr>
            <w:pStyle w:val="Innehll2"/>
            <w:rPr>
              <w:rFonts w:asciiTheme="minorHAnsi" w:eastAsiaTheme="minorEastAsia" w:hAnsiTheme="minorHAnsi" w:cstheme="minorBidi"/>
              <w:noProof/>
              <w:szCs w:val="22"/>
            </w:rPr>
          </w:pPr>
          <w:hyperlink w:anchor="_Toc311029583" w:history="1">
            <w:r w:rsidR="00375878" w:rsidRPr="007A20D8">
              <w:rPr>
                <w:rStyle w:val="Hyperlnk"/>
                <w:noProof/>
              </w:rPr>
              <w:t>Resurser</w:t>
            </w:r>
            <w:r w:rsidR="00375878">
              <w:rPr>
                <w:noProof/>
                <w:webHidden/>
              </w:rPr>
              <w:tab/>
            </w:r>
            <w:r w:rsidR="00375878">
              <w:rPr>
                <w:noProof/>
                <w:webHidden/>
              </w:rPr>
              <w:fldChar w:fldCharType="begin"/>
            </w:r>
            <w:r w:rsidR="00375878">
              <w:rPr>
                <w:noProof/>
                <w:webHidden/>
              </w:rPr>
              <w:instrText xml:space="preserve"> PAGEREF _Toc311029583 \h </w:instrText>
            </w:r>
            <w:r w:rsidR="00375878">
              <w:rPr>
                <w:noProof/>
                <w:webHidden/>
              </w:rPr>
            </w:r>
            <w:r w:rsidR="00375878">
              <w:rPr>
                <w:noProof/>
                <w:webHidden/>
              </w:rPr>
              <w:fldChar w:fldCharType="separate"/>
            </w:r>
            <w:r w:rsidR="00720601">
              <w:rPr>
                <w:noProof/>
                <w:webHidden/>
              </w:rPr>
              <w:t>4</w:t>
            </w:r>
            <w:r w:rsidR="00375878">
              <w:rPr>
                <w:noProof/>
                <w:webHidden/>
              </w:rPr>
              <w:fldChar w:fldCharType="end"/>
            </w:r>
          </w:hyperlink>
        </w:p>
        <w:p w:rsidR="00375878" w:rsidRDefault="00E05365">
          <w:pPr>
            <w:pStyle w:val="Innehll1"/>
            <w:rPr>
              <w:rFonts w:asciiTheme="minorHAnsi" w:eastAsiaTheme="minorEastAsia" w:hAnsiTheme="minorHAnsi" w:cstheme="minorBidi"/>
              <w:noProof/>
              <w:sz w:val="22"/>
              <w:szCs w:val="22"/>
            </w:rPr>
          </w:pPr>
          <w:hyperlink w:anchor="_Toc311029584" w:history="1">
            <w:r w:rsidR="00375878" w:rsidRPr="007A20D8">
              <w:rPr>
                <w:rStyle w:val="Hyperlnk"/>
                <w:noProof/>
              </w:rPr>
              <w:t>Rekommenderad applikation</w:t>
            </w:r>
            <w:r w:rsidR="00375878">
              <w:rPr>
                <w:noProof/>
                <w:webHidden/>
              </w:rPr>
              <w:tab/>
            </w:r>
            <w:r w:rsidR="00375878">
              <w:rPr>
                <w:noProof/>
                <w:webHidden/>
              </w:rPr>
              <w:fldChar w:fldCharType="begin"/>
            </w:r>
            <w:r w:rsidR="00375878">
              <w:rPr>
                <w:noProof/>
                <w:webHidden/>
              </w:rPr>
              <w:instrText xml:space="preserve"> PAGEREF _Toc311029584 \h </w:instrText>
            </w:r>
            <w:r w:rsidR="00375878">
              <w:rPr>
                <w:noProof/>
                <w:webHidden/>
              </w:rPr>
            </w:r>
            <w:r w:rsidR="00375878">
              <w:rPr>
                <w:noProof/>
                <w:webHidden/>
              </w:rPr>
              <w:fldChar w:fldCharType="separate"/>
            </w:r>
            <w:r w:rsidR="00720601">
              <w:rPr>
                <w:noProof/>
                <w:webHidden/>
              </w:rPr>
              <w:t>5</w:t>
            </w:r>
            <w:r w:rsidR="00375878">
              <w:rPr>
                <w:noProof/>
                <w:webHidden/>
              </w:rPr>
              <w:fldChar w:fldCharType="end"/>
            </w:r>
          </w:hyperlink>
        </w:p>
        <w:p w:rsidR="00375878" w:rsidRDefault="00E05365">
          <w:pPr>
            <w:pStyle w:val="Innehll1"/>
            <w:rPr>
              <w:rFonts w:asciiTheme="minorHAnsi" w:eastAsiaTheme="minorEastAsia" w:hAnsiTheme="minorHAnsi" w:cstheme="minorBidi"/>
              <w:noProof/>
              <w:sz w:val="22"/>
              <w:szCs w:val="22"/>
            </w:rPr>
          </w:pPr>
          <w:hyperlink w:anchor="_Toc311029585" w:history="1">
            <w:r w:rsidR="00375878" w:rsidRPr="007A20D8">
              <w:rPr>
                <w:rStyle w:val="Hyperlnk"/>
                <w:noProof/>
              </w:rPr>
              <w:t>Krav</w:t>
            </w:r>
            <w:r w:rsidR="00375878">
              <w:rPr>
                <w:noProof/>
                <w:webHidden/>
              </w:rPr>
              <w:tab/>
            </w:r>
            <w:r w:rsidR="00375878">
              <w:rPr>
                <w:noProof/>
                <w:webHidden/>
              </w:rPr>
              <w:fldChar w:fldCharType="begin"/>
            </w:r>
            <w:r w:rsidR="00375878">
              <w:rPr>
                <w:noProof/>
                <w:webHidden/>
              </w:rPr>
              <w:instrText xml:space="preserve"> PAGEREF _Toc311029585 \h </w:instrText>
            </w:r>
            <w:r w:rsidR="00375878">
              <w:rPr>
                <w:noProof/>
                <w:webHidden/>
              </w:rPr>
            </w:r>
            <w:r w:rsidR="00375878">
              <w:rPr>
                <w:noProof/>
                <w:webHidden/>
              </w:rPr>
              <w:fldChar w:fldCharType="separate"/>
            </w:r>
            <w:r w:rsidR="00720601">
              <w:rPr>
                <w:noProof/>
                <w:webHidden/>
              </w:rPr>
              <w:t>6</w:t>
            </w:r>
            <w:r w:rsidR="00375878">
              <w:rPr>
                <w:noProof/>
                <w:webHidden/>
              </w:rPr>
              <w:fldChar w:fldCharType="end"/>
            </w:r>
          </w:hyperlink>
        </w:p>
        <w:p w:rsidR="00375878" w:rsidRDefault="00E05365">
          <w:pPr>
            <w:pStyle w:val="Innehll2"/>
            <w:rPr>
              <w:rFonts w:asciiTheme="minorHAnsi" w:eastAsiaTheme="minorEastAsia" w:hAnsiTheme="minorHAnsi" w:cstheme="minorBidi"/>
              <w:noProof/>
              <w:szCs w:val="22"/>
            </w:rPr>
          </w:pPr>
          <w:hyperlink w:anchor="_Toc311029586" w:history="1">
            <w:r w:rsidR="00375878" w:rsidRPr="007A20D8">
              <w:rPr>
                <w:rStyle w:val="Hyperlnk"/>
                <w:noProof/>
              </w:rPr>
              <w:t>Betyg 3</w:t>
            </w:r>
            <w:r w:rsidR="00375878">
              <w:rPr>
                <w:noProof/>
                <w:webHidden/>
              </w:rPr>
              <w:tab/>
            </w:r>
            <w:r w:rsidR="00375878">
              <w:rPr>
                <w:noProof/>
                <w:webHidden/>
              </w:rPr>
              <w:fldChar w:fldCharType="begin"/>
            </w:r>
            <w:r w:rsidR="00375878">
              <w:rPr>
                <w:noProof/>
                <w:webHidden/>
              </w:rPr>
              <w:instrText xml:space="preserve"> PAGEREF _Toc311029586 \h </w:instrText>
            </w:r>
            <w:r w:rsidR="00375878">
              <w:rPr>
                <w:noProof/>
                <w:webHidden/>
              </w:rPr>
            </w:r>
            <w:r w:rsidR="00375878">
              <w:rPr>
                <w:noProof/>
                <w:webHidden/>
              </w:rPr>
              <w:fldChar w:fldCharType="separate"/>
            </w:r>
            <w:r w:rsidR="00720601">
              <w:rPr>
                <w:noProof/>
                <w:webHidden/>
              </w:rPr>
              <w:t>6</w:t>
            </w:r>
            <w:r w:rsidR="00375878">
              <w:rPr>
                <w:noProof/>
                <w:webHidden/>
              </w:rPr>
              <w:fldChar w:fldCharType="end"/>
            </w:r>
          </w:hyperlink>
        </w:p>
        <w:p w:rsidR="00375878" w:rsidRDefault="00E05365">
          <w:pPr>
            <w:pStyle w:val="Innehll2"/>
            <w:rPr>
              <w:rFonts w:asciiTheme="minorHAnsi" w:eastAsiaTheme="minorEastAsia" w:hAnsiTheme="minorHAnsi" w:cstheme="minorBidi"/>
              <w:noProof/>
              <w:szCs w:val="22"/>
            </w:rPr>
          </w:pPr>
          <w:hyperlink w:anchor="_Toc311029587" w:history="1">
            <w:r w:rsidR="00375878" w:rsidRPr="007A20D8">
              <w:rPr>
                <w:rStyle w:val="Hyperlnk"/>
                <w:noProof/>
              </w:rPr>
              <w:t>Betyg 4</w:t>
            </w:r>
            <w:r w:rsidR="00375878">
              <w:rPr>
                <w:noProof/>
                <w:webHidden/>
              </w:rPr>
              <w:tab/>
            </w:r>
            <w:r w:rsidR="00375878">
              <w:rPr>
                <w:noProof/>
                <w:webHidden/>
              </w:rPr>
              <w:fldChar w:fldCharType="begin"/>
            </w:r>
            <w:r w:rsidR="00375878">
              <w:rPr>
                <w:noProof/>
                <w:webHidden/>
              </w:rPr>
              <w:instrText xml:space="preserve"> PAGEREF _Toc311029587 \h </w:instrText>
            </w:r>
            <w:r w:rsidR="00375878">
              <w:rPr>
                <w:noProof/>
                <w:webHidden/>
              </w:rPr>
            </w:r>
            <w:r w:rsidR="00375878">
              <w:rPr>
                <w:noProof/>
                <w:webHidden/>
              </w:rPr>
              <w:fldChar w:fldCharType="separate"/>
            </w:r>
            <w:r w:rsidR="00720601">
              <w:rPr>
                <w:noProof/>
                <w:webHidden/>
              </w:rPr>
              <w:t>7</w:t>
            </w:r>
            <w:r w:rsidR="00375878">
              <w:rPr>
                <w:noProof/>
                <w:webHidden/>
              </w:rPr>
              <w:fldChar w:fldCharType="end"/>
            </w:r>
          </w:hyperlink>
        </w:p>
        <w:p w:rsidR="00375878" w:rsidRDefault="00E05365">
          <w:pPr>
            <w:pStyle w:val="Innehll2"/>
            <w:rPr>
              <w:rFonts w:asciiTheme="minorHAnsi" w:eastAsiaTheme="minorEastAsia" w:hAnsiTheme="minorHAnsi" w:cstheme="minorBidi"/>
              <w:noProof/>
              <w:szCs w:val="22"/>
            </w:rPr>
          </w:pPr>
          <w:hyperlink w:anchor="_Toc311029588" w:history="1">
            <w:r w:rsidR="00375878" w:rsidRPr="007A20D8">
              <w:rPr>
                <w:rStyle w:val="Hyperlnk"/>
                <w:noProof/>
              </w:rPr>
              <w:t>Betyg 5</w:t>
            </w:r>
            <w:r w:rsidR="00375878">
              <w:rPr>
                <w:noProof/>
                <w:webHidden/>
              </w:rPr>
              <w:tab/>
            </w:r>
            <w:r w:rsidR="00375878">
              <w:rPr>
                <w:noProof/>
                <w:webHidden/>
              </w:rPr>
              <w:fldChar w:fldCharType="begin"/>
            </w:r>
            <w:r w:rsidR="00375878">
              <w:rPr>
                <w:noProof/>
                <w:webHidden/>
              </w:rPr>
              <w:instrText xml:space="preserve"> PAGEREF _Toc311029588 \h </w:instrText>
            </w:r>
            <w:r w:rsidR="00375878">
              <w:rPr>
                <w:noProof/>
                <w:webHidden/>
              </w:rPr>
            </w:r>
            <w:r w:rsidR="00375878">
              <w:rPr>
                <w:noProof/>
                <w:webHidden/>
              </w:rPr>
              <w:fldChar w:fldCharType="separate"/>
            </w:r>
            <w:r w:rsidR="00720601">
              <w:rPr>
                <w:noProof/>
                <w:webHidden/>
              </w:rPr>
              <w:t>7</w:t>
            </w:r>
            <w:r w:rsidR="00375878">
              <w:rPr>
                <w:noProof/>
                <w:webHidden/>
              </w:rPr>
              <w:fldChar w:fldCharType="end"/>
            </w:r>
          </w:hyperlink>
        </w:p>
        <w:p w:rsidR="001B7916" w:rsidRDefault="001B7916">
          <w:r>
            <w:rPr>
              <w:b/>
              <w:bCs/>
            </w:rPr>
            <w:fldChar w:fldCharType="end"/>
          </w:r>
        </w:p>
      </w:sdtContent>
    </w:sdt>
    <w:p w:rsidR="001C3094" w:rsidRDefault="00E56029" w:rsidP="00CE25E6">
      <w:pPr>
        <w:pStyle w:val="Rubrik1"/>
        <w:numPr>
          <w:ilvl w:val="0"/>
          <w:numId w:val="0"/>
        </w:numPr>
      </w:pPr>
      <w:bookmarkStart w:id="0" w:name="_Toc311029581"/>
      <w:r>
        <w:lastRenderedPageBreak/>
        <w:t>Inledning</w:t>
      </w:r>
      <w:bookmarkEnd w:id="0"/>
    </w:p>
    <w:p w:rsidR="006668D7" w:rsidRDefault="006668D7" w:rsidP="006668D7">
      <w:pPr>
        <w:pStyle w:val="Brdtext"/>
      </w:pPr>
      <w:r>
        <w:t>Kursens avslutande moment utgörs av ett individuellt arbete som ska resultera i en databasdriven webbapplikation. Det individuella arbetet ska utföras individuellt, men du uppmuntras att diskuterar eventuella problem och lösningar med andra kursdeltagare.</w:t>
      </w:r>
    </w:p>
    <w:p w:rsidR="006668D7" w:rsidRDefault="006668D7" w:rsidP="006668D7">
      <w:pPr>
        <w:pStyle w:val="Brdtext"/>
      </w:pPr>
      <w:r>
        <w:t>Det är viktigt att du följer anvisningarna till det individuella arbetet.</w:t>
      </w:r>
    </w:p>
    <w:p w:rsidR="006668D7" w:rsidRDefault="006668D7" w:rsidP="006668D7">
      <w:pPr>
        <w:pStyle w:val="Rubrik2"/>
      </w:pPr>
      <w:bookmarkStart w:id="1" w:name="_Toc311029582"/>
      <w:r>
        <w:t>Viktiga datum och klockslag</w:t>
      </w:r>
      <w:bookmarkEnd w:id="1"/>
    </w:p>
    <w:p w:rsidR="006668D7" w:rsidRPr="006668D7" w:rsidRDefault="006668D7" w:rsidP="006668D7">
      <w:pPr>
        <w:pStyle w:val="Brdtext"/>
        <w:numPr>
          <w:ilvl w:val="0"/>
          <w:numId w:val="40"/>
        </w:numPr>
        <w:ind w:left="357" w:hanging="357"/>
        <w:rPr>
          <w:b/>
        </w:rPr>
      </w:pPr>
      <w:r w:rsidRPr="006668D7">
        <w:rPr>
          <w:b/>
        </w:rPr>
        <w:t>201</w:t>
      </w:r>
      <w:r w:rsidR="00622C06">
        <w:rPr>
          <w:b/>
        </w:rPr>
        <w:t>3</w:t>
      </w:r>
      <w:r w:rsidRPr="006668D7">
        <w:rPr>
          <w:b/>
        </w:rPr>
        <w:t>-12-1</w:t>
      </w:r>
      <w:r w:rsidR="008E5EBF">
        <w:rPr>
          <w:b/>
        </w:rPr>
        <w:t>0</w:t>
      </w:r>
      <w:r w:rsidRPr="006668D7">
        <w:rPr>
          <w:b/>
        </w:rPr>
        <w:t xml:space="preserve"> 1</w:t>
      </w:r>
      <w:r w:rsidR="008E5EBF">
        <w:rPr>
          <w:b/>
        </w:rPr>
        <w:t>3</w:t>
      </w:r>
      <w:r w:rsidRPr="006668D7">
        <w:rPr>
          <w:b/>
        </w:rPr>
        <w:t>:</w:t>
      </w:r>
      <w:r w:rsidR="008E5EBF">
        <w:rPr>
          <w:b/>
        </w:rPr>
        <w:t>15</w:t>
      </w:r>
    </w:p>
    <w:p w:rsidR="006668D7" w:rsidRDefault="006668D7" w:rsidP="006668D7">
      <w:pPr>
        <w:pStyle w:val="Brdtext"/>
        <w:ind w:left="357"/>
      </w:pPr>
      <w:r>
        <w:t>Förutsättningarna för det individuella arbetet presenteras.</w:t>
      </w:r>
    </w:p>
    <w:p w:rsidR="006668D7" w:rsidRPr="006668D7" w:rsidRDefault="006668D7" w:rsidP="006668D7">
      <w:pPr>
        <w:pStyle w:val="Brdtext"/>
        <w:numPr>
          <w:ilvl w:val="0"/>
          <w:numId w:val="40"/>
        </w:numPr>
        <w:ind w:left="357" w:hanging="357"/>
        <w:rPr>
          <w:b/>
        </w:rPr>
      </w:pPr>
      <w:r w:rsidRPr="006668D7">
        <w:rPr>
          <w:b/>
        </w:rPr>
        <w:t>201</w:t>
      </w:r>
      <w:r w:rsidR="00622C06">
        <w:rPr>
          <w:b/>
        </w:rPr>
        <w:t>3</w:t>
      </w:r>
      <w:r w:rsidRPr="006668D7">
        <w:rPr>
          <w:b/>
        </w:rPr>
        <w:t>-12-1</w:t>
      </w:r>
      <w:r w:rsidR="00622C06">
        <w:rPr>
          <w:b/>
        </w:rPr>
        <w:t>7</w:t>
      </w:r>
      <w:r w:rsidRPr="006668D7">
        <w:rPr>
          <w:b/>
        </w:rPr>
        <w:t xml:space="preserve"> 12:00</w:t>
      </w:r>
    </w:p>
    <w:p w:rsidR="006668D7" w:rsidRDefault="006668D7" w:rsidP="006668D7">
      <w:pPr>
        <w:pStyle w:val="Brdtext"/>
        <w:ind w:left="357"/>
      </w:pPr>
      <w:r>
        <w:t>Om du inte väljer att göra en väderapplikation är detta den senaste tidpunkten för inlämning av kort beskrivning av det individuella arbetet.</w:t>
      </w:r>
    </w:p>
    <w:p w:rsidR="006668D7" w:rsidRPr="006668D7" w:rsidRDefault="006668D7" w:rsidP="006668D7">
      <w:pPr>
        <w:pStyle w:val="Brdtext"/>
        <w:numPr>
          <w:ilvl w:val="0"/>
          <w:numId w:val="40"/>
        </w:numPr>
        <w:ind w:left="357" w:hanging="357"/>
        <w:rPr>
          <w:b/>
        </w:rPr>
      </w:pPr>
      <w:r w:rsidRPr="006668D7">
        <w:rPr>
          <w:b/>
        </w:rPr>
        <w:t>201</w:t>
      </w:r>
      <w:r w:rsidR="00622C06">
        <w:rPr>
          <w:b/>
        </w:rPr>
        <w:t>4</w:t>
      </w:r>
      <w:r w:rsidRPr="006668D7">
        <w:rPr>
          <w:b/>
        </w:rPr>
        <w:t>-01-1</w:t>
      </w:r>
      <w:r w:rsidR="00622C06">
        <w:rPr>
          <w:b/>
        </w:rPr>
        <w:t>4</w:t>
      </w:r>
      <w:r w:rsidRPr="006668D7">
        <w:rPr>
          <w:b/>
        </w:rPr>
        <w:t xml:space="preserve"> </w:t>
      </w:r>
      <w:r w:rsidR="008E5EBF">
        <w:rPr>
          <w:b/>
        </w:rPr>
        <w:t>12</w:t>
      </w:r>
      <w:r w:rsidRPr="006668D7">
        <w:rPr>
          <w:b/>
        </w:rPr>
        <w:t>:00</w:t>
      </w:r>
    </w:p>
    <w:p w:rsidR="006668D7" w:rsidRDefault="006668D7" w:rsidP="006668D7">
      <w:pPr>
        <w:pStyle w:val="Brdtext"/>
        <w:ind w:left="357"/>
      </w:pPr>
      <w:r>
        <w:t>Senaste tidpunkten för publicering på kursens webbhotell av den webbapplikation du muntligen redovisar under torsdagen den 1</w:t>
      </w:r>
      <w:r w:rsidR="002D5FF0">
        <w:t>7</w:t>
      </w:r>
      <w:r>
        <w:t xml:space="preserve"> januari eller fredagen den 1</w:t>
      </w:r>
      <w:r w:rsidR="002D5FF0">
        <w:t>8</w:t>
      </w:r>
      <w:r>
        <w:t xml:space="preserve"> januari 201</w:t>
      </w:r>
      <w:r w:rsidR="002D5FF0">
        <w:t>3</w:t>
      </w:r>
      <w:r>
        <w:t>.</w:t>
      </w:r>
    </w:p>
    <w:p w:rsidR="006668D7" w:rsidRPr="006668D7" w:rsidRDefault="006668D7" w:rsidP="006668D7">
      <w:pPr>
        <w:pStyle w:val="Brdtext"/>
        <w:numPr>
          <w:ilvl w:val="0"/>
          <w:numId w:val="40"/>
        </w:numPr>
        <w:ind w:left="357" w:hanging="357"/>
        <w:rPr>
          <w:b/>
        </w:rPr>
      </w:pPr>
      <w:r w:rsidRPr="006668D7">
        <w:rPr>
          <w:b/>
        </w:rPr>
        <w:t>201</w:t>
      </w:r>
      <w:r w:rsidR="00622C06">
        <w:rPr>
          <w:b/>
        </w:rPr>
        <w:t>4</w:t>
      </w:r>
      <w:r w:rsidRPr="006668D7">
        <w:rPr>
          <w:b/>
        </w:rPr>
        <w:t>-01-1</w:t>
      </w:r>
      <w:r w:rsidR="00622C06">
        <w:rPr>
          <w:b/>
        </w:rPr>
        <w:t>6</w:t>
      </w:r>
      <w:r w:rsidRPr="006668D7">
        <w:rPr>
          <w:b/>
        </w:rPr>
        <w:t xml:space="preserve"> - 201</w:t>
      </w:r>
      <w:r w:rsidR="008E5EBF">
        <w:rPr>
          <w:b/>
        </w:rPr>
        <w:t>3</w:t>
      </w:r>
      <w:r w:rsidRPr="006668D7">
        <w:rPr>
          <w:b/>
        </w:rPr>
        <w:t>-01-1</w:t>
      </w:r>
      <w:r w:rsidR="00622C06">
        <w:rPr>
          <w:b/>
        </w:rPr>
        <w:t>7</w:t>
      </w:r>
    </w:p>
    <w:p w:rsidR="006668D7" w:rsidRDefault="006668D7" w:rsidP="006668D7">
      <w:pPr>
        <w:pStyle w:val="Brdtext"/>
        <w:ind w:left="357"/>
      </w:pPr>
      <w:r>
        <w:t>Muntlig redovisning av det individuella arbetet.</w:t>
      </w:r>
    </w:p>
    <w:p w:rsidR="006668D7" w:rsidRDefault="006668D7" w:rsidP="006668D7">
      <w:pPr>
        <w:pStyle w:val="Rubrik2"/>
      </w:pPr>
      <w:bookmarkStart w:id="2" w:name="_Toc311029583"/>
      <w:r>
        <w:t>Resurser</w:t>
      </w:r>
      <w:bookmarkEnd w:id="2"/>
    </w:p>
    <w:p w:rsidR="006668D7" w:rsidRDefault="006668D7" w:rsidP="006668D7">
      <w:pPr>
        <w:pStyle w:val="Brdtext"/>
      </w:pPr>
      <w:r>
        <w:t>För att skydda de resurser du behöver tillgång till under det individuella arbetet är dessa placerade i ett virtuellt privat nätverk (VPN). Du måste skapa en VPN-anslutning till vpn200.lnu.se för att komma åt dessa resurser (se bilaga 1).</w:t>
      </w:r>
    </w:p>
    <w:p w:rsidR="006668D7" w:rsidRDefault="006668D7" w:rsidP="006668D7">
      <w:pPr>
        <w:pStyle w:val="Brdtext"/>
      </w:pPr>
      <w:r>
        <w:t>Resurserna består av en webbserver och en databashanterare. Dessa utgör det webbhotell där du publicerar din webbapplikation. Webbhotellet tillhandahåller en applikationsrot (placerad i en egen applikationspool) samt en databashanterare där du själv får skapa den databas/de databaser du behöver.</w:t>
      </w:r>
    </w:p>
    <w:p w:rsidR="00E56029" w:rsidRDefault="006668D7" w:rsidP="006668D7">
      <w:pPr>
        <w:pStyle w:val="Brdtext"/>
      </w:pPr>
      <w:r>
        <w:t>På kursens webbplats hittar du de autentiseringsuppgifter du behöver för att kunna använda webbhotellet.</w:t>
      </w:r>
    </w:p>
    <w:p w:rsidR="004F2CE2" w:rsidRDefault="004F2CE2" w:rsidP="00E019B7">
      <w:pPr>
        <w:pStyle w:val="Rubrik1"/>
        <w:numPr>
          <w:ilvl w:val="0"/>
          <w:numId w:val="0"/>
        </w:numPr>
      </w:pPr>
      <w:bookmarkStart w:id="3" w:name="_Toc311029584"/>
      <w:r>
        <w:lastRenderedPageBreak/>
        <w:t>Rekommenderad applikation</w:t>
      </w:r>
      <w:bookmarkEnd w:id="3"/>
    </w:p>
    <w:p w:rsidR="004F2CE2" w:rsidRDefault="004F2CE2" w:rsidP="004F2CE2">
      <w:pPr>
        <w:pStyle w:val="Brdtext"/>
      </w:pPr>
      <w:r>
        <w:t>Du rekommenderas att skapa en väderapplikation, men du kan välja att skapa en helt annan applikation så länge som alla krav uppfylls.</w:t>
      </w:r>
      <w:r w:rsidR="001E6302">
        <w:t xml:space="preserve"> Väljer du att inte skapa en väderapplikation måste du lämna in en kort beskrivning av applikationen.</w:t>
      </w:r>
    </w:p>
    <w:p w:rsidR="001E6302" w:rsidRDefault="001E6302" w:rsidP="004F2CE2">
      <w:pPr>
        <w:pStyle w:val="Brdtext"/>
      </w:pPr>
      <w:r>
        <w:t xml:space="preserve">I väderapplikationen ska en användare kunna få en femdygnsprognos presenterad för </w:t>
      </w:r>
      <w:r w:rsidR="007F1015">
        <w:t>d</w:t>
      </w:r>
      <w:r>
        <w:t xml:space="preserve">en plats användaren </w:t>
      </w:r>
      <w:r w:rsidR="007F1015">
        <w:t>anger</w:t>
      </w:r>
      <w:r>
        <w:t>.</w:t>
      </w:r>
      <w:r w:rsidR="007F1015">
        <w:t xml:space="preserve"> Finns det flera platser med samma namn ska användaren från en lista kunna välja den plats som prognosen ska visas för.</w:t>
      </w:r>
    </w:p>
    <w:p w:rsidR="0038622F" w:rsidRDefault="0038622F" w:rsidP="0038622F">
      <w:pPr>
        <w:pStyle w:val="Brdtext"/>
        <w:keepNext/>
        <w:spacing w:after="0"/>
      </w:pPr>
      <w:r>
        <w:rPr>
          <w:noProof/>
        </w:rPr>
        <w:drawing>
          <wp:inline distT="0" distB="0" distL="0" distR="0" wp14:anchorId="420D7C8E" wp14:editId="1A702410">
            <wp:extent cx="4334400" cy="1764000"/>
            <wp:effectExtent l="171450" t="171450" r="371475" b="37020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34400" cy="1764000"/>
                    </a:xfrm>
                    <a:prstGeom prst="rect">
                      <a:avLst/>
                    </a:prstGeom>
                    <a:ln>
                      <a:noFill/>
                    </a:ln>
                    <a:effectLst>
                      <a:outerShdw blurRad="292100" dist="139700" dir="2700000" algn="tl" rotWithShape="0">
                        <a:srgbClr val="333333">
                          <a:alpha val="65000"/>
                        </a:srgbClr>
                      </a:outerShdw>
                    </a:effectLst>
                  </pic:spPr>
                </pic:pic>
              </a:graphicData>
            </a:graphic>
          </wp:inline>
        </w:drawing>
      </w:r>
    </w:p>
    <w:p w:rsidR="001E6302" w:rsidRDefault="0038622F" w:rsidP="0038622F">
      <w:pPr>
        <w:pStyle w:val="Beskrivning"/>
      </w:pPr>
      <w:r>
        <w:t xml:space="preserve">Figur </w:t>
      </w:r>
      <w:fldSimple w:instr=" SEQ Figur \* ARABIC ">
        <w:r w:rsidR="00720601">
          <w:rPr>
            <w:noProof/>
          </w:rPr>
          <w:t>1</w:t>
        </w:r>
      </w:fldSimple>
      <w:r>
        <w:t>. Exempel på femdygnsprognos för en plats.</w:t>
      </w:r>
    </w:p>
    <w:p w:rsidR="001E6302" w:rsidRDefault="00910564" w:rsidP="004F2CE2">
      <w:pPr>
        <w:pStyle w:val="Brdtext"/>
      </w:pPr>
      <w:r>
        <w:t>Genom att använda minst en webbservice för geografisk information ska webbapplikationen kunna slå upp den nödvändiga information som krävs för att erhålla en prognos från yr.no. Såväl geografisk information som prognoser från olika webbservice ska lagras i en databas för att undvika upprepade, onödiga och tidsödande förfrågningar till olika webbservice.</w:t>
      </w:r>
    </w:p>
    <w:p w:rsidR="00910564" w:rsidRDefault="00910564" w:rsidP="004F2CE2">
      <w:pPr>
        <w:pStyle w:val="Brdtext"/>
      </w:pPr>
      <w:r>
        <w:fldChar w:fldCharType="begin"/>
      </w:r>
      <w:r>
        <w:instrText xml:space="preserve"> REF _Ref311028097 \h </w:instrText>
      </w:r>
      <w:r>
        <w:fldChar w:fldCharType="separate"/>
      </w:r>
      <w:r w:rsidR="00720601">
        <w:t xml:space="preserve">Figur </w:t>
      </w:r>
      <w:r w:rsidR="00720601">
        <w:rPr>
          <w:noProof/>
        </w:rPr>
        <w:t>2</w:t>
      </w:r>
      <w:r>
        <w:fldChar w:fldCharType="end"/>
      </w:r>
      <w:r>
        <w:t xml:space="preserve"> visar översiktligt väderapplikationens arkitektur</w:t>
      </w:r>
      <w:r w:rsidR="00C96558">
        <w:t xml:space="preserve"> där du bland annat finner information som leder till lämpliga </w:t>
      </w:r>
      <w:proofErr w:type="spellStart"/>
      <w:proofErr w:type="gramStart"/>
      <w:r w:rsidR="00C96558">
        <w:t>API:er</w:t>
      </w:r>
      <w:proofErr w:type="spellEnd"/>
      <w:proofErr w:type="gramEnd"/>
      <w:r w:rsidR="00C96558">
        <w:t xml:space="preserve"> att använda.</w:t>
      </w:r>
    </w:p>
    <w:p w:rsidR="004F2CE2" w:rsidRDefault="00910564" w:rsidP="004F2CE2">
      <w:pPr>
        <w:pStyle w:val="Brdtext"/>
        <w:keepNext/>
      </w:pPr>
      <w:r>
        <w:object w:dxaOrig="10458"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5pt;height:275.1pt" o:ole="">
            <v:imagedata r:id="rId16" o:title=""/>
          </v:shape>
          <o:OLEObject Type="Embed" ProgID="Visio.Drawing.11" ShapeID="_x0000_i1025" DrawAspect="Content" ObjectID="_1448783343" r:id="rId17"/>
        </w:object>
      </w:r>
    </w:p>
    <w:p w:rsidR="004F2CE2" w:rsidRPr="004F2CE2" w:rsidRDefault="004F2CE2" w:rsidP="004F2CE2">
      <w:pPr>
        <w:pStyle w:val="Beskrivning"/>
      </w:pPr>
      <w:bookmarkStart w:id="4" w:name="_Ref311028097"/>
      <w:r>
        <w:t xml:space="preserve">Figur </w:t>
      </w:r>
      <w:fldSimple w:instr=" SEQ Figur \* ARABIC ">
        <w:r w:rsidR="00720601">
          <w:rPr>
            <w:noProof/>
          </w:rPr>
          <w:t>2</w:t>
        </w:r>
      </w:fldSimple>
      <w:bookmarkEnd w:id="4"/>
      <w:r>
        <w:t xml:space="preserve">. Väderapplikationens </w:t>
      </w:r>
      <w:r w:rsidR="00910564">
        <w:t>arkitektur</w:t>
      </w:r>
      <w:r>
        <w:t>.</w:t>
      </w:r>
    </w:p>
    <w:p w:rsidR="00E019B7" w:rsidRDefault="00E019B7" w:rsidP="00E019B7">
      <w:pPr>
        <w:pStyle w:val="Rubrik1"/>
        <w:numPr>
          <w:ilvl w:val="0"/>
          <w:numId w:val="0"/>
        </w:numPr>
      </w:pPr>
      <w:bookmarkStart w:id="5" w:name="_Toc311029585"/>
      <w:r>
        <w:lastRenderedPageBreak/>
        <w:t>Krav</w:t>
      </w:r>
      <w:bookmarkEnd w:id="5"/>
    </w:p>
    <w:p w:rsidR="0080469A" w:rsidRDefault="0080469A" w:rsidP="0080469A">
      <w:pPr>
        <w:pStyle w:val="Brdtext"/>
      </w:pPr>
      <w:r w:rsidRPr="00F71138">
        <w:t>Du är fri att skapa och utforma vilken webbapplikation du vill. Du ansvarar för att se till att din applikation uppfyller de krav kursledningen ställer på den beträffande grundläggande tekniker och funktionalitet. Avvikelser från kraven måste dokumenteras och godkännas av kursledningen innan du kan bortse från e</w:t>
      </w:r>
      <w:r>
        <w:t>tt</w:t>
      </w:r>
      <w:r w:rsidRPr="00F71138">
        <w:t xml:space="preserve"> eller flera av dem.</w:t>
      </w:r>
    </w:p>
    <w:p w:rsidR="0080469A" w:rsidRPr="00F71138" w:rsidRDefault="0080469A" w:rsidP="0080469A">
      <w:pPr>
        <w:pStyle w:val="Brdtext"/>
        <w:pBdr>
          <w:top w:val="single" w:sz="4" w:space="3" w:color="auto"/>
          <w:left w:val="single" w:sz="4" w:space="3" w:color="auto"/>
          <w:bottom w:val="single" w:sz="4" w:space="3" w:color="auto"/>
          <w:right w:val="single" w:sz="4" w:space="3" w:color="auto"/>
        </w:pBdr>
        <w:shd w:val="clear" w:color="auto" w:fill="FFFF00"/>
      </w:pPr>
      <w:r w:rsidRPr="00655A6B">
        <w:rPr>
          <w:b/>
        </w:rPr>
        <w:t>OBS!</w:t>
      </w:r>
      <w:r>
        <w:t xml:space="preserve"> Väljer du att göra det individuella arbetet som en del av ett examinerade moment i annan kurs ansvarar du för att se till att den kursens krav följs. Uppstår konflikt mellan de olika kursernas krav är det ditt ansvar att ta upp och diskutera det med ledningen för </w:t>
      </w:r>
      <w:r w:rsidR="00F1527D">
        <w:t>respektive</w:t>
      </w:r>
      <w:r>
        <w:t xml:space="preserve"> kurs.</w:t>
      </w:r>
    </w:p>
    <w:p w:rsidR="0080469A" w:rsidRDefault="0080469A" w:rsidP="0080469A">
      <w:pPr>
        <w:pStyle w:val="Rubrik2"/>
      </w:pPr>
      <w:bookmarkStart w:id="6" w:name="_Toc279954574"/>
      <w:bookmarkStart w:id="7" w:name="_Toc311029586"/>
      <w:r>
        <w:t>Betyg 3</w:t>
      </w:r>
      <w:bookmarkEnd w:id="6"/>
      <w:bookmarkEnd w:id="7"/>
    </w:p>
    <w:p w:rsidR="0080469A" w:rsidRDefault="0080469A" w:rsidP="0080469A">
      <w:pPr>
        <w:pStyle w:val="Brdtext"/>
      </w:pPr>
      <w:r w:rsidRPr="00F71138">
        <w:t>För betyg</w:t>
      </w:r>
      <w:r>
        <w:t>et 3</w:t>
      </w:r>
      <w:r w:rsidRPr="00F71138">
        <w:t xml:space="preserve"> </w:t>
      </w:r>
      <w:r>
        <w:t>på det individuella arbetet</w:t>
      </w:r>
      <w:r w:rsidRPr="00F71138">
        <w:t xml:space="preserve"> ska din applikation uppfylla nedanstående</w:t>
      </w:r>
      <w:r>
        <w:t>.</w:t>
      </w:r>
    </w:p>
    <w:p w:rsidR="0080469A" w:rsidRDefault="0080469A" w:rsidP="007A7BE7">
      <w:pPr>
        <w:pStyle w:val="Brdtext"/>
        <w:numPr>
          <w:ilvl w:val="0"/>
          <w:numId w:val="41"/>
        </w:numPr>
      </w:pPr>
      <w:r>
        <w:t>Applikationen ska arbeta med data från minst två datakällor, vara av en måste vara en databas.</w:t>
      </w:r>
      <w:r w:rsidR="007A7BE7">
        <w:t xml:space="preserve"> </w:t>
      </w:r>
      <w:r>
        <w:t>En databas med minst en tabell och hämtning av data från minst en webbservice anses uppfylla kravet på två datakällor.</w:t>
      </w:r>
    </w:p>
    <w:p w:rsidR="00E41A7E" w:rsidRDefault="00E41A7E" w:rsidP="0080469A">
      <w:pPr>
        <w:pStyle w:val="Brdtext"/>
        <w:numPr>
          <w:ilvl w:val="0"/>
          <w:numId w:val="41"/>
        </w:numPr>
      </w:pPr>
      <w:r>
        <w:t>Speciella krav beroende på typ av applikation.</w:t>
      </w:r>
    </w:p>
    <w:p w:rsidR="00E41A7E" w:rsidRDefault="00E41A7E" w:rsidP="00E41A7E">
      <w:pPr>
        <w:pStyle w:val="Brdtext"/>
        <w:numPr>
          <w:ilvl w:val="1"/>
          <w:numId w:val="41"/>
        </w:numPr>
      </w:pPr>
      <w:r>
        <w:t>Väljer du att göra en väderapplikation måste följande krav vara uppfyllda:</w:t>
      </w:r>
    </w:p>
    <w:p w:rsidR="00E41A7E" w:rsidRDefault="00E41A7E" w:rsidP="00E41A7E">
      <w:pPr>
        <w:pStyle w:val="Brdtext"/>
        <w:numPr>
          <w:ilvl w:val="2"/>
          <w:numId w:val="41"/>
        </w:numPr>
      </w:pPr>
      <w:r>
        <w:t>En femdygnsprognos ska presenteras. En dags prognos ska minst baseras på period 2, d.v.s. prognosen mellan 12:00-18:00. Saknas period 2 ska period 3 användas. Saknas period 3 tas nästa dags period 2. Det står dig fritt att utöka presentationen av prognoserna och presentera prognoser för samtliga perioder eller prognoser för varje timme.</w:t>
      </w:r>
    </w:p>
    <w:p w:rsidR="00646BD7" w:rsidRDefault="00E41A7E" w:rsidP="00E41A7E">
      <w:pPr>
        <w:pStyle w:val="Brdtext"/>
        <w:numPr>
          <w:ilvl w:val="2"/>
          <w:numId w:val="41"/>
        </w:numPr>
      </w:pPr>
      <w:r>
        <w:t>En prognos ska minst innehålla en bild beskrivande vädret samt temperatur. Det står dig fritt att utöka presentationen av en prognos med ytterligare information som t.ex. vindriktning, vindhastighet och nedbördsmängd.</w:t>
      </w:r>
    </w:p>
    <w:p w:rsidR="0080469A" w:rsidRPr="00F71138" w:rsidRDefault="007A7BE7" w:rsidP="00E41A7E">
      <w:pPr>
        <w:pStyle w:val="Brdtext"/>
        <w:numPr>
          <w:ilvl w:val="1"/>
          <w:numId w:val="41"/>
        </w:numPr>
      </w:pPr>
      <w:r>
        <w:t>Väljer du inte att göra en väderapplikation måste du lämna in</w:t>
      </w:r>
      <w:r w:rsidR="0080469A">
        <w:t xml:space="preserve"> en kortfattad beskrivning av applikationen om maximalt en A4-sida innehållande syftet med applikationen samt en konceptuell modell över databasen.</w:t>
      </w:r>
    </w:p>
    <w:p w:rsidR="0080469A" w:rsidRPr="00F71138" w:rsidRDefault="0080469A" w:rsidP="0080469A">
      <w:pPr>
        <w:pStyle w:val="Brdtext"/>
        <w:numPr>
          <w:ilvl w:val="0"/>
          <w:numId w:val="41"/>
        </w:numPr>
      </w:pPr>
      <w:r w:rsidRPr="00F71138">
        <w:t>Webbapplikationen ska vara skapad med Microsoft ASP</w:t>
      </w:r>
      <w:proofErr w:type="gramStart"/>
      <w:r w:rsidRPr="00F71138">
        <w:t>.NET</w:t>
      </w:r>
      <w:proofErr w:type="gramEnd"/>
      <w:r w:rsidRPr="00F71138">
        <w:t xml:space="preserve"> MVC </w:t>
      </w:r>
      <w:r w:rsidR="00622C06">
        <w:t>4</w:t>
      </w:r>
      <w:r w:rsidRPr="00F71138">
        <w:t xml:space="preserve"> och C#.</w:t>
      </w:r>
    </w:p>
    <w:p w:rsidR="0080469A" w:rsidRPr="00F71138" w:rsidRDefault="0080469A" w:rsidP="0080469A">
      <w:pPr>
        <w:pStyle w:val="Brdtext"/>
        <w:numPr>
          <w:ilvl w:val="0"/>
          <w:numId w:val="41"/>
        </w:numPr>
      </w:pPr>
      <w:r w:rsidRPr="00F71138">
        <w:t>Relationsdatabasen SQL Server 2008</w:t>
      </w:r>
      <w:r>
        <w:t xml:space="preserve"> R2</w:t>
      </w:r>
      <w:r w:rsidRPr="00F71138">
        <w:t xml:space="preserve"> ska användas för persistent lagring av data.</w:t>
      </w:r>
    </w:p>
    <w:p w:rsidR="0080469A" w:rsidRPr="00F71138" w:rsidRDefault="0080469A" w:rsidP="0080469A">
      <w:pPr>
        <w:pStyle w:val="Brdtext"/>
        <w:numPr>
          <w:ilvl w:val="1"/>
          <w:numId w:val="41"/>
        </w:numPr>
      </w:pPr>
      <w:r w:rsidRPr="00F71138">
        <w:t>All kommunikation med databashanteraren ska ske genom användaren </w:t>
      </w:r>
      <w:r w:rsidRPr="00F71138">
        <w:rPr>
          <w:b/>
          <w:bCs/>
        </w:rPr>
        <w:t>appUser</w:t>
      </w:r>
      <w:r>
        <w:rPr>
          <w:b/>
          <w:bCs/>
        </w:rPr>
        <w:t xml:space="preserve"> </w:t>
      </w:r>
      <w:r w:rsidRPr="00F71138">
        <w:t>med lösenordet </w:t>
      </w:r>
      <w:r w:rsidRPr="00F71138">
        <w:rPr>
          <w:b/>
          <w:bCs/>
        </w:rPr>
        <w:t>1Br@Lösen=</w:t>
      </w:r>
      <w:proofErr w:type="spellStart"/>
      <w:r w:rsidRPr="00F71138">
        <w:rPr>
          <w:b/>
          <w:bCs/>
        </w:rPr>
        <w:t>rd</w:t>
      </w:r>
      <w:proofErr w:type="spellEnd"/>
      <w:proofErr w:type="gramStart"/>
      <w:r w:rsidRPr="00F71138">
        <w:rPr>
          <w:b/>
          <w:bCs/>
        </w:rPr>
        <w:t>?</w:t>
      </w:r>
      <w:r w:rsidRPr="00F71138">
        <w:t>.</w:t>
      </w:r>
      <w:proofErr w:type="gramEnd"/>
    </w:p>
    <w:p w:rsidR="0080469A" w:rsidRPr="00F71138" w:rsidRDefault="0080469A" w:rsidP="0080469A">
      <w:pPr>
        <w:pStyle w:val="Brdtext"/>
        <w:numPr>
          <w:ilvl w:val="0"/>
          <w:numId w:val="41"/>
        </w:numPr>
      </w:pPr>
      <w:r w:rsidRPr="00F71138">
        <w:t>Webbapplikationen ska följa riktlinjer för utformning av innehåll på webben enligt W3C WCAG 2.0.</w:t>
      </w:r>
    </w:p>
    <w:p w:rsidR="0080469A" w:rsidRPr="00F71138" w:rsidRDefault="0080469A" w:rsidP="0080469A">
      <w:pPr>
        <w:pStyle w:val="Brdtext"/>
        <w:numPr>
          <w:ilvl w:val="0"/>
          <w:numId w:val="41"/>
        </w:numPr>
      </w:pPr>
      <w:r w:rsidRPr="00F71138">
        <w:t xml:space="preserve">Webbapplikationen ska vara uppdelad </w:t>
      </w:r>
      <w:r>
        <w:t xml:space="preserve">enligt designmönstret Model </w:t>
      </w:r>
      <w:proofErr w:type="gramStart"/>
      <w:r>
        <w:t>–View</w:t>
      </w:r>
      <w:proofErr w:type="gramEnd"/>
      <w:r>
        <w:t xml:space="preserve"> –Controller.</w:t>
      </w:r>
    </w:p>
    <w:p w:rsidR="0080469A" w:rsidRDefault="0080469A" w:rsidP="0080469A">
      <w:pPr>
        <w:pStyle w:val="Brdtext"/>
        <w:numPr>
          <w:ilvl w:val="0"/>
          <w:numId w:val="41"/>
        </w:numPr>
      </w:pPr>
      <w:r w:rsidRPr="00F71138">
        <w:t>För hantering av persistent data ska Microsoft Entity Framework användas.</w:t>
      </w:r>
    </w:p>
    <w:p w:rsidR="00627140" w:rsidRDefault="00627140" w:rsidP="00627140">
      <w:pPr>
        <w:pStyle w:val="Brdtext"/>
        <w:numPr>
          <w:ilvl w:val="0"/>
          <w:numId w:val="41"/>
        </w:numPr>
      </w:pPr>
      <w:r>
        <w:t>Controllermetoder får inte använda sig direkt av några objekt härrörande från Entity Framework,</w:t>
      </w:r>
      <w:r w:rsidR="00622C06">
        <w:t xml:space="preserve"> </w:t>
      </w:r>
      <w:r>
        <w:t>utan måste använda sig av ett centrallager (”repository”) och servicelager.</w:t>
      </w:r>
    </w:p>
    <w:p w:rsidR="0080469A" w:rsidRPr="00F71138" w:rsidRDefault="0080469A" w:rsidP="007A7BE7">
      <w:pPr>
        <w:pStyle w:val="Brdtext"/>
        <w:numPr>
          <w:ilvl w:val="0"/>
          <w:numId w:val="41"/>
        </w:numPr>
      </w:pPr>
      <w:r w:rsidRPr="00F71138">
        <w:t>Webbapplikationen ska ha CRUD-funktionalitet (”Create”, ”Read”, ”Update”, ”Delete”), d.v.s. användaren ska, förutom att kunna skapa nya poster, även kunna läsa, redigera och ta bort befintliga poster i tabeller i en databas.</w:t>
      </w:r>
      <w:r w:rsidR="007A7BE7">
        <w:t xml:space="preserve"> </w:t>
      </w:r>
      <w:r>
        <w:t>Avsteg från detta krav kan i undantagsfall godtas beroende på implementation.</w:t>
      </w:r>
    </w:p>
    <w:p w:rsidR="0080469A" w:rsidRPr="00F1527D" w:rsidRDefault="0080469A" w:rsidP="0080469A">
      <w:pPr>
        <w:pStyle w:val="Brdtext"/>
        <w:numPr>
          <w:ilvl w:val="0"/>
          <w:numId w:val="41"/>
        </w:numPr>
      </w:pPr>
      <w:r w:rsidRPr="00F1527D">
        <w:t xml:space="preserve">Användaren appUser </w:t>
      </w:r>
      <w:r w:rsidR="00F1527D" w:rsidRPr="00F1527D">
        <w:t>ska</w:t>
      </w:r>
      <w:r w:rsidRPr="00F1527D">
        <w:t>:</w:t>
      </w:r>
    </w:p>
    <w:p w:rsidR="0080469A" w:rsidRPr="00F1527D" w:rsidRDefault="0080469A" w:rsidP="0080469A">
      <w:pPr>
        <w:pStyle w:val="Brdtext"/>
        <w:numPr>
          <w:ilvl w:val="1"/>
          <w:numId w:val="41"/>
        </w:numPr>
      </w:pPr>
      <w:r w:rsidRPr="00F1527D">
        <w:t xml:space="preserve">ha rättigheter att exekvera </w:t>
      </w:r>
      <w:r w:rsidR="00F1527D" w:rsidRPr="00F1527D">
        <w:t xml:space="preserve">SQL-satser för </w:t>
      </w:r>
      <w:r w:rsidRPr="00F1527D">
        <w:t>SELECT</w:t>
      </w:r>
      <w:r w:rsidR="00F1527D" w:rsidRPr="00F1527D">
        <w:t>, INSERT, UPDATE och DELETE</w:t>
      </w:r>
      <w:r w:rsidRPr="00F1527D">
        <w:t>.</w:t>
      </w:r>
    </w:p>
    <w:p w:rsidR="00F1527D" w:rsidRPr="00F1527D" w:rsidRDefault="00F1527D" w:rsidP="00F1527D">
      <w:pPr>
        <w:pStyle w:val="Brdtext"/>
        <w:numPr>
          <w:ilvl w:val="1"/>
          <w:numId w:val="41"/>
        </w:numPr>
      </w:pPr>
      <w:r w:rsidRPr="00F1527D">
        <w:t>ha rättigheter att exekvera lagrade procedurer (</w:t>
      </w:r>
      <w:proofErr w:type="spellStart"/>
      <w:r w:rsidRPr="00F1527D">
        <w:t>Execute</w:t>
      </w:r>
      <w:proofErr w:type="spellEnd"/>
      <w:r w:rsidRPr="00F1527D">
        <w:t>).</w:t>
      </w:r>
    </w:p>
    <w:p w:rsidR="0080469A" w:rsidRPr="00F1527D" w:rsidRDefault="0080469A" w:rsidP="0080469A">
      <w:pPr>
        <w:pStyle w:val="Brdtext"/>
        <w:numPr>
          <w:ilvl w:val="1"/>
          <w:numId w:val="41"/>
        </w:numPr>
      </w:pPr>
      <w:proofErr w:type="gramStart"/>
      <w:r w:rsidRPr="00F1527D">
        <w:lastRenderedPageBreak/>
        <w:t>inte ha några andra rättigheter till andra databasobjekt.</w:t>
      </w:r>
      <w:proofErr w:type="gramEnd"/>
    </w:p>
    <w:p w:rsidR="0080469A" w:rsidRPr="00F71138" w:rsidRDefault="0080469A" w:rsidP="0080469A">
      <w:pPr>
        <w:pStyle w:val="Brdtext"/>
        <w:numPr>
          <w:ilvl w:val="0"/>
          <w:numId w:val="41"/>
        </w:numPr>
      </w:pPr>
      <w:r w:rsidRPr="00F71138">
        <w:t>Applikationen ska:</w:t>
      </w:r>
    </w:p>
    <w:p w:rsidR="0080469A" w:rsidRPr="00F71138" w:rsidRDefault="0080469A" w:rsidP="0080469A">
      <w:pPr>
        <w:pStyle w:val="Brdtext"/>
        <w:numPr>
          <w:ilvl w:val="1"/>
          <w:numId w:val="41"/>
        </w:numPr>
      </w:pPr>
      <w:r w:rsidRPr="00F71138">
        <w:t>ha en hög användbarhet, d.v.s. vara lätt att lära sig, effektiv att använda och ge positiva upplevelser för användaren.</w:t>
      </w:r>
    </w:p>
    <w:p w:rsidR="0080469A" w:rsidRPr="00F71138" w:rsidRDefault="0080469A" w:rsidP="0080469A">
      <w:pPr>
        <w:pStyle w:val="Brdtext"/>
        <w:numPr>
          <w:ilvl w:val="1"/>
          <w:numId w:val="41"/>
        </w:numPr>
      </w:pPr>
      <w:proofErr w:type="gramStart"/>
      <w:r w:rsidRPr="00F71138">
        <w:t>ha en bra och genomarbetad layout och design.</w:t>
      </w:r>
      <w:proofErr w:type="gramEnd"/>
    </w:p>
    <w:p w:rsidR="0080469A" w:rsidRPr="00F71138" w:rsidRDefault="0080469A" w:rsidP="0080469A">
      <w:pPr>
        <w:pStyle w:val="Brdtext"/>
        <w:numPr>
          <w:ilvl w:val="1"/>
          <w:numId w:val="41"/>
        </w:numPr>
      </w:pPr>
      <w:proofErr w:type="gramStart"/>
      <w:r w:rsidRPr="00F71138">
        <w:t>tillhandahålla en genomtänkt och logisk navigation.</w:t>
      </w:r>
      <w:proofErr w:type="gramEnd"/>
    </w:p>
    <w:p w:rsidR="0080469A" w:rsidRPr="00F71138" w:rsidRDefault="0080469A" w:rsidP="002B3ACB">
      <w:pPr>
        <w:pStyle w:val="Brdtext"/>
        <w:numPr>
          <w:ilvl w:val="1"/>
          <w:numId w:val="41"/>
        </w:numPr>
      </w:pPr>
      <w:r w:rsidRPr="00F71138">
        <w:t>använda sig av minst en "</w:t>
      </w:r>
      <w:r>
        <w:t xml:space="preserve"> Layout </w:t>
      </w:r>
      <w:r w:rsidRPr="00F71138">
        <w:t>Page".</w:t>
      </w:r>
    </w:p>
    <w:p w:rsidR="0080469A" w:rsidRPr="00F71138" w:rsidRDefault="0080469A" w:rsidP="0080469A">
      <w:pPr>
        <w:pStyle w:val="Brdtext"/>
        <w:numPr>
          <w:ilvl w:val="0"/>
          <w:numId w:val="41"/>
        </w:numPr>
      </w:pPr>
      <w:r w:rsidRPr="00F71138">
        <w:t xml:space="preserve">Allt data ska valideras. (Validering i "controller </w:t>
      </w:r>
      <w:proofErr w:type="spellStart"/>
      <w:r w:rsidRPr="00F71138">
        <w:t>layer</w:t>
      </w:r>
      <w:proofErr w:type="spellEnd"/>
      <w:r w:rsidRPr="00F71138">
        <w:t>" inte tillåten!)</w:t>
      </w:r>
    </w:p>
    <w:p w:rsidR="0080469A" w:rsidRDefault="0080469A" w:rsidP="0080469A">
      <w:pPr>
        <w:pStyle w:val="Brdtext"/>
        <w:numPr>
          <w:ilvl w:val="0"/>
          <w:numId w:val="41"/>
        </w:numPr>
      </w:pPr>
      <w:r w:rsidRPr="00F71138">
        <w:t>Validering av formulärda</w:t>
      </w:r>
      <w:r>
        <w:t>ta</w:t>
      </w:r>
      <w:r w:rsidR="007A7BE7">
        <w:t>t</w:t>
      </w:r>
      <w:r>
        <w:t xml:space="preserve"> ska vara utformad så att vali</w:t>
      </w:r>
      <w:r w:rsidRPr="00F71138">
        <w:t>d</w:t>
      </w:r>
      <w:r>
        <w:t>e</w:t>
      </w:r>
      <w:r w:rsidRPr="00F71138">
        <w:t>ringen sker i så stor utsträckning som möjligt på klienten innan datat skickas till servern för validering</w:t>
      </w:r>
      <w:r w:rsidR="00622C06">
        <w:t xml:space="preserve"> och </w:t>
      </w:r>
      <w:proofErr w:type="spellStart"/>
      <w:r w:rsidR="00622C06">
        <w:t>berarbetning</w:t>
      </w:r>
      <w:proofErr w:type="spellEnd"/>
      <w:r w:rsidRPr="00F71138">
        <w:t>.</w:t>
      </w:r>
    </w:p>
    <w:p w:rsidR="0080469A" w:rsidRDefault="0080469A" w:rsidP="0080469A">
      <w:pPr>
        <w:pStyle w:val="Rubrik2"/>
      </w:pPr>
      <w:bookmarkStart w:id="8" w:name="_Toc279954575"/>
      <w:bookmarkStart w:id="9" w:name="_Toc311029587"/>
      <w:r>
        <w:t>Betyg 4</w:t>
      </w:r>
      <w:bookmarkEnd w:id="8"/>
      <w:bookmarkEnd w:id="9"/>
    </w:p>
    <w:p w:rsidR="0080469A" w:rsidRDefault="0080469A" w:rsidP="0080469A">
      <w:pPr>
        <w:pStyle w:val="Brdtext"/>
      </w:pPr>
      <w:r w:rsidRPr="00F71138">
        <w:t>För betyg</w:t>
      </w:r>
      <w:r>
        <w:t>et 4</w:t>
      </w:r>
      <w:r w:rsidRPr="00F71138">
        <w:t xml:space="preserve"> </w:t>
      </w:r>
      <w:r>
        <w:t>på det individuella arbetet</w:t>
      </w:r>
      <w:r w:rsidRPr="00F71138">
        <w:t xml:space="preserve"> ska din applikation</w:t>
      </w:r>
      <w:r>
        <w:t xml:space="preserve">, förutom kraven som ställs för betyget 3, </w:t>
      </w:r>
      <w:r w:rsidRPr="00F71138">
        <w:t>uppfylla nedanstående</w:t>
      </w:r>
      <w:r>
        <w:t>:</w:t>
      </w:r>
    </w:p>
    <w:p w:rsidR="0080469A" w:rsidRPr="00F71138" w:rsidRDefault="0080469A" w:rsidP="0080469A">
      <w:pPr>
        <w:pStyle w:val="Brdtext"/>
        <w:numPr>
          <w:ilvl w:val="0"/>
          <w:numId w:val="43"/>
        </w:numPr>
      </w:pPr>
      <w:r w:rsidRPr="00F71138">
        <w:t xml:space="preserve">Leveransdatum ("deadlines") ska hållas; </w:t>
      </w:r>
      <w:r>
        <w:t>det</w:t>
      </w:r>
      <w:r w:rsidRPr="00F71138">
        <w:t xml:space="preserve"> är en förutsättning för ett högre betyg än godkänd (3).</w:t>
      </w:r>
    </w:p>
    <w:p w:rsidR="0080469A" w:rsidRDefault="0080469A" w:rsidP="0080469A">
      <w:pPr>
        <w:pStyle w:val="Brdtext"/>
        <w:numPr>
          <w:ilvl w:val="0"/>
          <w:numId w:val="43"/>
        </w:numPr>
      </w:pPr>
      <w:r>
        <w:t>Minst ett textfält i applikationen ska ha ”</w:t>
      </w:r>
      <w:proofErr w:type="spellStart"/>
      <w:r>
        <w:t>autocomplete</w:t>
      </w:r>
      <w:proofErr w:type="spellEnd"/>
      <w:r>
        <w:t xml:space="preserve">” och controllermetoden som klienten anropar ska returnera data av typen </w:t>
      </w:r>
      <w:proofErr w:type="spellStart"/>
      <w:r w:rsidRPr="00627140">
        <w:rPr>
          <w:rStyle w:val="Kod"/>
        </w:rPr>
        <w:t>JsonResult</w:t>
      </w:r>
      <w:proofErr w:type="spellEnd"/>
      <w:r>
        <w:t>.</w:t>
      </w:r>
    </w:p>
    <w:p w:rsidR="00646BD7" w:rsidRDefault="00646BD7" w:rsidP="00646BD7">
      <w:pPr>
        <w:pStyle w:val="Brdtext"/>
        <w:numPr>
          <w:ilvl w:val="1"/>
          <w:numId w:val="43"/>
        </w:numPr>
      </w:pPr>
      <w:r>
        <w:t>Väljer du att göra en väderapplikation måste följande krav vara uppfyllda:</w:t>
      </w:r>
    </w:p>
    <w:p w:rsidR="00646BD7" w:rsidRDefault="00646BD7" w:rsidP="00646BD7">
      <w:pPr>
        <w:pStyle w:val="Brdtext"/>
        <w:numPr>
          <w:ilvl w:val="2"/>
          <w:numId w:val="43"/>
        </w:numPr>
      </w:pPr>
      <w:r>
        <w:t>Underlaget för de platser som presenteras av textfältet med ”</w:t>
      </w:r>
      <w:proofErr w:type="spellStart"/>
      <w:r>
        <w:t>autocomplete</w:t>
      </w:r>
      <w:proofErr w:type="spellEnd"/>
      <w:r>
        <w:t>” ska hämtas från databasen och får inte hämtas från en extern webservice.</w:t>
      </w:r>
    </w:p>
    <w:p w:rsidR="00627140" w:rsidRDefault="00627140" w:rsidP="00627140">
      <w:pPr>
        <w:pStyle w:val="Brdtext"/>
        <w:numPr>
          <w:ilvl w:val="0"/>
          <w:numId w:val="43"/>
        </w:numPr>
      </w:pPr>
      <w:r>
        <w:t>Om det finns flera platser med samma namn ska en karta presenteras där de olika platserna markerats.</w:t>
      </w:r>
    </w:p>
    <w:p w:rsidR="00627140" w:rsidRDefault="00627140" w:rsidP="00627140">
      <w:pPr>
        <w:pStyle w:val="Brdtext"/>
        <w:numPr>
          <w:ilvl w:val="0"/>
          <w:numId w:val="43"/>
        </w:numPr>
      </w:pPr>
      <w:r>
        <w:t>En karta där aktuell plats markerats ska presenteras i anslutning till en prognos.</w:t>
      </w:r>
    </w:p>
    <w:p w:rsidR="0080469A" w:rsidRPr="00F71138" w:rsidRDefault="0080469A" w:rsidP="0080469A">
      <w:pPr>
        <w:pStyle w:val="Brdtext"/>
        <w:numPr>
          <w:ilvl w:val="0"/>
          <w:numId w:val="43"/>
        </w:numPr>
      </w:pPr>
      <w:r>
        <w:t>Controller- och/eller serviceklasser måste använda sig av DI (”</w:t>
      </w:r>
      <w:r>
        <w:rPr>
          <w:i/>
        </w:rPr>
        <w:t>dependency injection</w:t>
      </w:r>
      <w:r>
        <w:t>”) för att möjliggöra tester.</w:t>
      </w:r>
    </w:p>
    <w:p w:rsidR="0080469A" w:rsidRDefault="0080469A" w:rsidP="0080469A">
      <w:pPr>
        <w:pStyle w:val="Brdtext"/>
        <w:numPr>
          <w:ilvl w:val="0"/>
          <w:numId w:val="43"/>
        </w:numPr>
      </w:pPr>
      <w:r w:rsidRPr="00F71138">
        <w:t xml:space="preserve">"Test-Driven </w:t>
      </w:r>
      <w:proofErr w:type="spellStart"/>
      <w:r w:rsidRPr="00F71138">
        <w:t>Development</w:t>
      </w:r>
      <w:proofErr w:type="spellEnd"/>
      <w:r w:rsidRPr="00F71138">
        <w:t xml:space="preserve">" (TDD) ska </w:t>
      </w:r>
      <w:r>
        <w:t>ha undersökts. Det ska finnas minst fyra testmetoder i ett separat testprojekt som testar funktionaliteten i fyra olika controllermetoder.</w:t>
      </w:r>
    </w:p>
    <w:p w:rsidR="0080469A" w:rsidRDefault="0080469A" w:rsidP="0080469A">
      <w:pPr>
        <w:pStyle w:val="Rubrik2"/>
      </w:pPr>
      <w:bookmarkStart w:id="10" w:name="_Toc279954576"/>
      <w:bookmarkStart w:id="11" w:name="_Toc311029588"/>
      <w:r>
        <w:t>Betyg 5</w:t>
      </w:r>
      <w:bookmarkEnd w:id="10"/>
      <w:bookmarkEnd w:id="11"/>
    </w:p>
    <w:p w:rsidR="0080469A" w:rsidRDefault="0080469A" w:rsidP="0080469A">
      <w:pPr>
        <w:pStyle w:val="Brdtext"/>
      </w:pPr>
      <w:r w:rsidRPr="00F71138">
        <w:t>För betyg</w:t>
      </w:r>
      <w:r>
        <w:t>et 5</w:t>
      </w:r>
      <w:r w:rsidRPr="00F71138">
        <w:t xml:space="preserve"> </w:t>
      </w:r>
      <w:r>
        <w:t>på det individuella arbetet</w:t>
      </w:r>
      <w:r w:rsidRPr="00F71138">
        <w:t xml:space="preserve"> ska din applikation</w:t>
      </w:r>
      <w:r>
        <w:t xml:space="preserve">, förutom kraven som ställs för betyget 4, </w:t>
      </w:r>
      <w:r w:rsidRPr="00F71138">
        <w:t>uppfylla nedanstående</w:t>
      </w:r>
      <w:r>
        <w:t>:</w:t>
      </w:r>
    </w:p>
    <w:p w:rsidR="0080469A" w:rsidRDefault="0080469A" w:rsidP="0080469A">
      <w:pPr>
        <w:pStyle w:val="Brdtext"/>
        <w:numPr>
          <w:ilvl w:val="0"/>
          <w:numId w:val="44"/>
        </w:numPr>
      </w:pPr>
      <w:r w:rsidRPr="00F71138">
        <w:t xml:space="preserve">Leveransdatum ("deadlines") ska hållas; </w:t>
      </w:r>
      <w:r>
        <w:t>det</w:t>
      </w:r>
      <w:r w:rsidRPr="00F71138">
        <w:t xml:space="preserve"> är en förutsättning för ett högre betyg än godkänd (3).</w:t>
      </w:r>
    </w:p>
    <w:p w:rsidR="00627140" w:rsidRDefault="00622C06" w:rsidP="0080469A">
      <w:pPr>
        <w:pStyle w:val="Brdtext"/>
        <w:numPr>
          <w:ilvl w:val="0"/>
          <w:numId w:val="44"/>
        </w:numPr>
      </w:pPr>
      <w:proofErr w:type="spellStart"/>
      <w:r>
        <w:t>Code</w:t>
      </w:r>
      <w:proofErr w:type="spellEnd"/>
      <w:r>
        <w:t xml:space="preserve"> </w:t>
      </w:r>
      <w:proofErr w:type="spellStart"/>
      <w:r>
        <w:t>First</w:t>
      </w:r>
      <w:proofErr w:type="spellEnd"/>
      <w:r>
        <w:t xml:space="preserve"> ska tillämpas, d.v.s. k</w:t>
      </w:r>
      <w:r w:rsidR="00627140">
        <w:t xml:space="preserve">lasserna </w:t>
      </w:r>
      <w:proofErr w:type="spellStart"/>
      <w:r w:rsidR="00627140" w:rsidRPr="00627140">
        <w:rPr>
          <w:rStyle w:val="Kod"/>
        </w:rPr>
        <w:t>DbContext</w:t>
      </w:r>
      <w:proofErr w:type="spellEnd"/>
      <w:r w:rsidR="00627140">
        <w:t xml:space="preserve"> respektive </w:t>
      </w:r>
      <w:proofErr w:type="spellStart"/>
      <w:r w:rsidR="00627140" w:rsidRPr="00627140">
        <w:rPr>
          <w:rStyle w:val="Kod"/>
        </w:rPr>
        <w:t>DbSet</w:t>
      </w:r>
      <w:proofErr w:type="spellEnd"/>
      <w:r w:rsidR="00627140" w:rsidRPr="00627140">
        <w:rPr>
          <w:rStyle w:val="Kod"/>
        </w:rPr>
        <w:t>&lt;T&gt;</w:t>
      </w:r>
      <w:r w:rsidR="00627140">
        <w:t xml:space="preserve"> ska användas </w:t>
      </w:r>
      <w:r>
        <w:t>utan att du använder</w:t>
      </w:r>
      <w:r w:rsidR="00627140">
        <w:t xml:space="preserve"> ”ADO</w:t>
      </w:r>
      <w:proofErr w:type="gramStart"/>
      <w:r w:rsidR="00627140">
        <w:t>.NET</w:t>
      </w:r>
      <w:proofErr w:type="gramEnd"/>
      <w:r w:rsidR="00627140">
        <w:t xml:space="preserve"> Entity Data Model” (.</w:t>
      </w:r>
      <w:proofErr w:type="spellStart"/>
      <w:r w:rsidR="00627140">
        <w:t>edmx</w:t>
      </w:r>
      <w:proofErr w:type="spellEnd"/>
      <w:r w:rsidR="00627140">
        <w:t>-fil).</w:t>
      </w:r>
      <w:r w:rsidR="002328DE">
        <w:t xml:space="preserve"> OBS! Detta krav medför att appUser måste ha lämpliga rättigheter för att kunna exekvera SQL-satser för INSERT, UPDATE och DELETE.</w:t>
      </w:r>
    </w:p>
    <w:p w:rsidR="0080469A" w:rsidRPr="00F71138" w:rsidRDefault="0080469A" w:rsidP="0080469A">
      <w:pPr>
        <w:pStyle w:val="Brdtext"/>
        <w:numPr>
          <w:ilvl w:val="0"/>
          <w:numId w:val="44"/>
        </w:numPr>
      </w:pPr>
      <w:r w:rsidRPr="00F71138">
        <w:t xml:space="preserve">För hantering av webbapplikationens användare och roller ska fördefinierade tabeller och lagrade procedurer kopplade till Microsofts </w:t>
      </w:r>
      <w:proofErr w:type="spellStart"/>
      <w:proofErr w:type="gramStart"/>
      <w:r w:rsidRPr="00F71138">
        <w:t>API:er</w:t>
      </w:r>
      <w:proofErr w:type="spellEnd"/>
      <w:proofErr w:type="gramEnd"/>
      <w:r w:rsidRPr="00F71138">
        <w:t xml:space="preserve"> för "</w:t>
      </w:r>
      <w:r w:rsidR="001E5E66">
        <w:t xml:space="preserve">Simple </w:t>
      </w:r>
      <w:bookmarkStart w:id="12" w:name="_GoBack"/>
      <w:bookmarkEnd w:id="12"/>
      <w:proofErr w:type="spellStart"/>
      <w:r w:rsidRPr="00F71138">
        <w:t>Membership</w:t>
      </w:r>
      <w:proofErr w:type="spellEnd"/>
      <w:r w:rsidRPr="00F71138">
        <w:t>" och "</w:t>
      </w:r>
      <w:proofErr w:type="spellStart"/>
      <w:r w:rsidRPr="00F71138">
        <w:t>Roles</w:t>
      </w:r>
      <w:proofErr w:type="spellEnd"/>
      <w:r w:rsidRPr="00F71138">
        <w:t xml:space="preserve"> Manager" användas.</w:t>
      </w:r>
      <w:r>
        <w:br/>
      </w:r>
      <w:r>
        <w:br/>
        <w:t>Exempel på funktionalitet applikationen ska erbjuda listas nedan. Visar det sig att listan inte är tillämpbar på din applikation diskutera det i så fall med kursledningen.</w:t>
      </w:r>
    </w:p>
    <w:p w:rsidR="0080469A" w:rsidRPr="00F71138" w:rsidRDefault="0080469A" w:rsidP="0080469A">
      <w:pPr>
        <w:pStyle w:val="Brdtext"/>
        <w:numPr>
          <w:ilvl w:val="1"/>
          <w:numId w:val="44"/>
        </w:numPr>
      </w:pPr>
      <w:r w:rsidRPr="00F71138">
        <w:t>Användare ska kunna autentiseras.</w:t>
      </w:r>
    </w:p>
    <w:p w:rsidR="0080469A" w:rsidRPr="00F71138" w:rsidRDefault="0080469A" w:rsidP="0080469A">
      <w:pPr>
        <w:pStyle w:val="Brdtext"/>
        <w:numPr>
          <w:ilvl w:val="1"/>
          <w:numId w:val="44"/>
        </w:numPr>
      </w:pPr>
      <w:r w:rsidRPr="00F71138">
        <w:t>Användares åtkomst av resurser ska styras med hjälp av roller.</w:t>
      </w:r>
    </w:p>
    <w:p w:rsidR="0080469A" w:rsidRPr="00F71138" w:rsidRDefault="0080469A" w:rsidP="0080469A">
      <w:pPr>
        <w:pStyle w:val="Brdtext"/>
        <w:numPr>
          <w:ilvl w:val="1"/>
          <w:numId w:val="44"/>
        </w:numPr>
      </w:pPr>
      <w:r w:rsidRPr="00F71138">
        <w:lastRenderedPageBreak/>
        <w:t>En användares autentiseringsuppgifter ska kunna skapas, antingen genom självregistrering eller genom att en administratör gör det.</w:t>
      </w:r>
    </w:p>
    <w:p w:rsidR="0080469A" w:rsidRPr="00F71138" w:rsidRDefault="0080469A" w:rsidP="0080469A">
      <w:pPr>
        <w:pStyle w:val="Brdtext"/>
        <w:numPr>
          <w:ilvl w:val="1"/>
          <w:numId w:val="44"/>
        </w:numPr>
      </w:pPr>
      <w:r w:rsidRPr="00F71138">
        <w:t>Användare ska kunna logga in och logga ut.</w:t>
      </w:r>
    </w:p>
    <w:p w:rsidR="00E019B7" w:rsidRDefault="0080469A" w:rsidP="00712201">
      <w:pPr>
        <w:pStyle w:val="Brdtext"/>
        <w:numPr>
          <w:ilvl w:val="1"/>
          <w:numId w:val="44"/>
        </w:numPr>
      </w:pPr>
      <w:r w:rsidRPr="00F71138">
        <w:t>Användare ska kunna ändra sitt lösenord.</w:t>
      </w:r>
    </w:p>
    <w:p w:rsidR="002B3ACB" w:rsidRPr="00E56029" w:rsidRDefault="002B3ACB" w:rsidP="00712201">
      <w:pPr>
        <w:pStyle w:val="Brdtext"/>
        <w:numPr>
          <w:ilvl w:val="1"/>
          <w:numId w:val="44"/>
        </w:numPr>
      </w:pPr>
      <w:r>
        <w:t>En lista med de fem senaste platserna användaren begärt en prognos för ska kunna visas för användaren. Användaren ska kunna ta bort en plats ur listan.</w:t>
      </w:r>
    </w:p>
    <w:sectPr w:rsidR="002B3ACB" w:rsidRPr="00E56029" w:rsidSect="003A7113">
      <w:headerReference w:type="default" r:id="rId18"/>
      <w:footerReference w:type="first" r:id="rId19"/>
      <w:type w:val="oddPage"/>
      <w:pgSz w:w="11906" w:h="16838" w:code="9"/>
      <w:pgMar w:top="301" w:right="1418" w:bottom="301" w:left="1418" w:header="624"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365" w:rsidRDefault="00E05365">
      <w:r>
        <w:separator/>
      </w:r>
    </w:p>
  </w:endnote>
  <w:endnote w:type="continuationSeparator" w:id="0">
    <w:p w:rsidR="00E05365" w:rsidRDefault="00E05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84F" w:rsidRPr="00622C06"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1E5E66">
      <w:rPr>
        <w:rStyle w:val="Sidnummer"/>
        <w:noProof/>
        <w:sz w:val="16"/>
        <w:szCs w:val="16"/>
      </w:rPr>
      <w:t>6</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1E5E66">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C06" w:rsidRPr="009547CC" w:rsidRDefault="00622C06" w:rsidP="00622C06">
    <w:pPr>
      <w:pStyle w:val="Sidfot"/>
      <w:pBdr>
        <w:top w:val="single" w:sz="4" w:space="1" w:color="auto"/>
      </w:pBdr>
      <w:spacing w:line="240" w:lineRule="auto"/>
      <w:rPr>
        <w:sz w:val="2"/>
        <w:szCs w:val="2"/>
      </w:rPr>
    </w:pPr>
    <w:r>
      <w:rPr>
        <w:noProof/>
        <w:szCs w:val="16"/>
      </w:rPr>
      <w:t>ASP.NET MVC (</w:t>
    </w:r>
    <w:r w:rsidRPr="00CB7F93">
      <w:rPr>
        <w:noProof/>
        <w:szCs w:val="16"/>
      </w:rPr>
      <w:t>1DV40</w:t>
    </w:r>
    <w:r>
      <w:rPr>
        <w:noProof/>
        <w:szCs w:val="16"/>
      </w:rPr>
      <w:t>9)</w:t>
    </w:r>
    <w:r>
      <w:rPr>
        <w:noProof/>
        <w:szCs w:val="16"/>
      </w:rPr>
      <w:tab/>
    </w:r>
    <w:r w:rsidRPr="00CB7F93">
      <w:rPr>
        <w:noProof/>
        <w:szCs w:val="16"/>
      </w:rPr>
      <w:tab/>
    </w:r>
    <w:r w:rsidRPr="00E05BB6">
      <w:rPr>
        <w:rStyle w:val="Sidnummer"/>
        <w:sz w:val="16"/>
        <w:szCs w:val="16"/>
      </w:rPr>
      <w:fldChar w:fldCharType="begin"/>
    </w:r>
    <w:r w:rsidRPr="00CB7F93">
      <w:rPr>
        <w:rStyle w:val="Sidnummer"/>
        <w:sz w:val="16"/>
        <w:szCs w:val="16"/>
      </w:rPr>
      <w:instrText xml:space="preserve"> PAGE </w:instrText>
    </w:r>
    <w:r w:rsidRPr="00E05BB6">
      <w:rPr>
        <w:rStyle w:val="Sidnummer"/>
        <w:sz w:val="16"/>
        <w:szCs w:val="16"/>
      </w:rPr>
      <w:fldChar w:fldCharType="separate"/>
    </w:r>
    <w:r w:rsidR="001E5E66">
      <w:rPr>
        <w:rStyle w:val="Sidnummer"/>
        <w:noProof/>
        <w:sz w:val="16"/>
        <w:szCs w:val="16"/>
      </w:rPr>
      <w:t>3</w:t>
    </w:r>
    <w:r w:rsidRPr="00E05BB6">
      <w:rPr>
        <w:rStyle w:val="Sidnummer"/>
        <w:sz w:val="16"/>
        <w:szCs w:val="16"/>
      </w:rPr>
      <w:fldChar w:fldCharType="end"/>
    </w:r>
    <w:r w:rsidRPr="00CB7F93">
      <w:rPr>
        <w:rStyle w:val="Sidnummer"/>
        <w:sz w:val="16"/>
        <w:szCs w:val="16"/>
      </w:rPr>
      <w:t xml:space="preserve"> (</w:t>
    </w:r>
    <w:r w:rsidRPr="00E05BB6">
      <w:rPr>
        <w:rStyle w:val="Sidnummer"/>
        <w:sz w:val="16"/>
        <w:szCs w:val="16"/>
      </w:rPr>
      <w:fldChar w:fldCharType="begin"/>
    </w:r>
    <w:r w:rsidRPr="00CB7F93">
      <w:rPr>
        <w:rStyle w:val="Sidnummer"/>
        <w:sz w:val="16"/>
        <w:szCs w:val="16"/>
      </w:rPr>
      <w:instrText xml:space="preserve"> NUMPAGES </w:instrText>
    </w:r>
    <w:r w:rsidRPr="00E05BB6">
      <w:rPr>
        <w:rStyle w:val="Sidnummer"/>
        <w:sz w:val="16"/>
        <w:szCs w:val="16"/>
      </w:rPr>
      <w:fldChar w:fldCharType="separate"/>
    </w:r>
    <w:r w:rsidR="001E5E66">
      <w:rPr>
        <w:rStyle w:val="Sidnummer"/>
        <w:noProof/>
        <w:sz w:val="16"/>
        <w:szCs w:val="16"/>
      </w:rPr>
      <w:t>8</w:t>
    </w:r>
    <w:r w:rsidRPr="00E05BB6">
      <w:rPr>
        <w:rStyle w:val="Sidnummer"/>
        <w:sz w:val="16"/>
        <w:szCs w:val="16"/>
      </w:rPr>
      <w:fldChar w:fldCharType="end"/>
    </w:r>
    <w:r w:rsidRPr="00CB7F93">
      <w:rPr>
        <w:rStyle w:val="Sidnummer"/>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365" w:rsidRDefault="00E05365">
      <w:r>
        <w:separator/>
      </w:r>
    </w:p>
  </w:footnote>
  <w:footnote w:type="continuationSeparator" w:id="0">
    <w:p w:rsidR="00E05365" w:rsidRDefault="00E053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9523A7">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8752" behindDoc="0" locked="1" layoutInCell="1" allowOverlap="1" wp14:anchorId="71DE9AC0" wp14:editId="03E39A96">
                <wp:simplePos x="0" y="0"/>
                <wp:positionH relativeFrom="column">
                  <wp:posOffset>-1371600</wp:posOffset>
                </wp:positionH>
                <wp:positionV relativeFrom="paragraph">
                  <wp:posOffset>10795</wp:posOffset>
                </wp:positionV>
                <wp:extent cx="320675" cy="427990"/>
                <wp:effectExtent l="19050" t="0" r="3175" b="0"/>
                <wp:wrapNone/>
                <wp:docPr id="2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3C0951">
            <w:rPr>
              <w:noProof/>
            </w:rPr>
            <w:drawing>
              <wp:inline distT="0" distB="0" distL="0" distR="0" wp14:anchorId="4DAE1015" wp14:editId="29ABDA2F">
                <wp:extent cx="2447925" cy="476250"/>
                <wp:effectExtent l="0" t="0" r="9525" b="0"/>
                <wp:docPr id="20" name="Bildobjekt 2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9523A7">
          <w:pPr>
            <w:pStyle w:val="Brdtext"/>
            <w:spacing w:before="10"/>
          </w:pPr>
        </w:p>
      </w:tc>
    </w:tr>
  </w:tbl>
  <w:p w:rsidR="00D3584F" w:rsidRDefault="004C4352" w:rsidP="007F0B27">
    <w:pPr>
      <w:pStyle w:val="Sidhuvud"/>
    </w:pPr>
    <w:r>
      <w:drawing>
        <wp:anchor distT="0" distB="0" distL="114300" distR="114300" simplePos="0" relativeHeight="251665920" behindDoc="0" locked="0" layoutInCell="0" allowOverlap="0" wp14:anchorId="40DE0DC6" wp14:editId="21C33076">
          <wp:simplePos x="0" y="0"/>
          <wp:positionH relativeFrom="page">
            <wp:posOffset>464185</wp:posOffset>
          </wp:positionH>
          <wp:positionV relativeFrom="page">
            <wp:posOffset>360045</wp:posOffset>
          </wp:positionV>
          <wp:extent cx="320400" cy="428400"/>
          <wp:effectExtent l="0" t="0" r="3810" b="0"/>
          <wp:wrapNone/>
          <wp:docPr id="19"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D177EE">
      <w:trPr>
        <w:cantSplit/>
      </w:trPr>
      <w:tc>
        <w:tcPr>
          <w:tcW w:w="7168" w:type="dxa"/>
          <w:tcBorders>
            <w:left w:val="nil"/>
          </w:tcBorders>
          <w:tcMar>
            <w:left w:w="113" w:type="dxa"/>
          </w:tcMar>
        </w:tcPr>
        <w:p w:rsidR="00D3584F" w:rsidRDefault="00D3584F" w:rsidP="00F73EA7">
          <w:pPr>
            <w:pStyle w:val="Brdtext"/>
            <w:spacing w:before="10"/>
          </w:pPr>
          <w:r>
            <w:rPr>
              <w:noProof/>
            </w:rPr>
            <w:drawing>
              <wp:anchor distT="0" distB="0" distL="114300" distR="114300" simplePos="0" relativeHeight="251656704" behindDoc="0" locked="1" layoutInCell="1" allowOverlap="1" wp14:anchorId="4909FAB0" wp14:editId="1EE31EF6">
                <wp:simplePos x="0" y="0"/>
                <wp:positionH relativeFrom="column">
                  <wp:posOffset>-1371600</wp:posOffset>
                </wp:positionH>
                <wp:positionV relativeFrom="paragraph">
                  <wp:posOffset>10795</wp:posOffset>
                </wp:positionV>
                <wp:extent cx="320675" cy="427990"/>
                <wp:effectExtent l="19050" t="0" r="3175" b="0"/>
                <wp:wrapNone/>
                <wp:docPr id="2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sidR="00622C06">
            <w:rPr>
              <w:noProof/>
            </w:rPr>
            <w:drawing>
              <wp:inline distT="0" distB="0" distL="0" distR="0" wp14:anchorId="0A2781DC" wp14:editId="28AD9B22">
                <wp:extent cx="2447925" cy="476250"/>
                <wp:effectExtent l="0" t="0" r="9525" b="0"/>
                <wp:docPr id="90" name="Bildobjekt 90"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A7634">
          <w:pPr>
            <w:pStyle w:val="Brdtext"/>
            <w:spacing w:before="10"/>
          </w:pPr>
        </w:p>
      </w:tc>
    </w:tr>
  </w:tbl>
  <w:p w:rsidR="00D3584F" w:rsidRPr="002E10FA" w:rsidRDefault="00D3584F" w:rsidP="009141A7">
    <w:pPr>
      <w:pStyle w:val="Sidhuvud"/>
    </w:pPr>
    <w:r>
      <w:drawing>
        <wp:anchor distT="0" distB="0" distL="114300" distR="114300" simplePos="0" relativeHeight="251657728" behindDoc="1" locked="0" layoutInCell="1" allowOverlap="1" wp14:anchorId="27252266" wp14:editId="56A55BA0">
          <wp:simplePos x="0" y="0"/>
          <wp:positionH relativeFrom="page">
            <wp:posOffset>-1332230</wp:posOffset>
          </wp:positionH>
          <wp:positionV relativeFrom="page">
            <wp:posOffset>5523230</wp:posOffset>
          </wp:positionV>
          <wp:extent cx="5419725" cy="6372225"/>
          <wp:effectExtent l="19050" t="0" r="9525" b="0"/>
          <wp:wrapNone/>
          <wp:docPr id="27"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3"/>
                  <a:srcRect/>
                  <a:stretch>
                    <a:fillRect/>
                  </a:stretch>
                </pic:blipFill>
                <pic:spPr bwMode="auto">
                  <a:xfrm>
                    <a:off x="0" y="0"/>
                    <a:ext cx="5419725" cy="6372225"/>
                  </a:xfrm>
                  <a:prstGeom prst="rect">
                    <a:avLst/>
                  </a:prstGeom>
                  <a:noFill/>
                  <a:ln w="9525">
                    <a:noFill/>
                    <a:miter lim="800000"/>
                    <a:headEnd/>
                    <a:tailEnd/>
                  </a:ln>
                </pic:spPr>
              </pic:pic>
            </a:graphicData>
          </a:graphic>
        </wp:anchor>
      </w:drawing>
    </w:r>
    <w:r>
      <mc:AlternateContent>
        <mc:Choice Requires="wps">
          <w:drawing>
            <wp:anchor distT="0" distB="0" distL="114300" distR="114300" simplePos="0" relativeHeight="251655680" behindDoc="0" locked="1" layoutInCell="1" allowOverlap="1" wp14:anchorId="20B8E849" wp14:editId="70B40638">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" strokeweight=".5pt">
              <w10:wrap type="tight" anchory="pag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4C4352" w:rsidTr="0017548C">
      <w:trPr>
        <w:cantSplit/>
      </w:trPr>
      <w:tc>
        <w:tcPr>
          <w:tcW w:w="7168" w:type="dxa"/>
          <w:tcBorders>
            <w:left w:val="nil"/>
          </w:tcBorders>
          <w:tcMar>
            <w:left w:w="113" w:type="dxa"/>
          </w:tcMar>
        </w:tcPr>
        <w:p w:rsidR="004C4352" w:rsidRDefault="004C4352" w:rsidP="0017548C">
          <w:pPr>
            <w:pStyle w:val="Brdtext"/>
            <w:spacing w:before="10"/>
          </w:pPr>
          <w:r>
            <w:rPr>
              <w:noProof/>
            </w:rPr>
            <w:drawing>
              <wp:anchor distT="0" distB="0" distL="114300" distR="114300" simplePos="0" relativeHeight="251663872" behindDoc="0" locked="0" layoutInCell="0" allowOverlap="0" wp14:anchorId="4CC13859" wp14:editId="2B9B8C4B">
                <wp:simplePos x="0" y="0"/>
                <wp:positionH relativeFrom="page">
                  <wp:posOffset>463855</wp:posOffset>
                </wp:positionH>
                <wp:positionV relativeFrom="page">
                  <wp:posOffset>360045</wp:posOffset>
                </wp:positionV>
                <wp:extent cx="320400" cy="428400"/>
                <wp:effectExtent l="0" t="0" r="3810" b="0"/>
                <wp:wrapNone/>
                <wp:docPr id="8"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961EA8C" wp14:editId="0C6FB369">
                <wp:extent cx="2447925" cy="476250"/>
                <wp:effectExtent l="0" t="0" r="9525" b="0"/>
                <wp:docPr id="14" name="Bildobjekt 14"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4C4352" w:rsidRDefault="004C4352" w:rsidP="0017548C">
          <w:pPr>
            <w:pStyle w:val="Brdtext"/>
            <w:spacing w:before="10"/>
          </w:pPr>
        </w:p>
      </w:tc>
    </w:tr>
  </w:tbl>
  <w:p w:rsidR="00F04A33" w:rsidRPr="004C4352" w:rsidRDefault="00F04A33" w:rsidP="004C4352">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D3584F" w:rsidTr="00ED202D">
      <w:trPr>
        <w:cantSplit/>
      </w:trPr>
      <w:tc>
        <w:tcPr>
          <w:tcW w:w="7168" w:type="dxa"/>
          <w:tcBorders>
            <w:left w:val="nil"/>
          </w:tcBorders>
          <w:tcMar>
            <w:left w:w="113" w:type="dxa"/>
          </w:tcMar>
        </w:tcPr>
        <w:p w:rsidR="00D3584F" w:rsidRDefault="00D3584F" w:rsidP="00ED202D">
          <w:pPr>
            <w:pStyle w:val="Brdtext"/>
            <w:spacing w:before="10"/>
          </w:pPr>
          <w:r>
            <w:rPr>
              <w:noProof/>
            </w:rPr>
            <w:drawing>
              <wp:anchor distT="0" distB="0" distL="114300" distR="114300" simplePos="0" relativeHeight="251661824" behindDoc="0" locked="0" layoutInCell="0" allowOverlap="0" wp14:anchorId="7F2E1259" wp14:editId="2582CF9A">
                <wp:simplePos x="0" y="0"/>
                <wp:positionH relativeFrom="page">
                  <wp:posOffset>463855</wp:posOffset>
                </wp:positionH>
                <wp:positionV relativeFrom="page">
                  <wp:posOffset>360045</wp:posOffset>
                </wp:positionV>
                <wp:extent cx="320400" cy="428400"/>
                <wp:effectExtent l="0" t="0" r="381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22C06">
            <w:rPr>
              <w:noProof/>
            </w:rPr>
            <w:drawing>
              <wp:inline distT="0" distB="0" distL="0" distR="0" wp14:anchorId="266316BF" wp14:editId="426C6205">
                <wp:extent cx="2447925" cy="476250"/>
                <wp:effectExtent l="0" t="0" r="9525" b="0"/>
                <wp:docPr id="2" name="Bildobjekt 2"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7925" cy="476250"/>
                        </a:xfrm>
                        <a:prstGeom prst="rect">
                          <a:avLst/>
                        </a:prstGeom>
                        <a:noFill/>
                        <a:ln>
                          <a:noFill/>
                        </a:ln>
                      </pic:spPr>
                    </pic:pic>
                  </a:graphicData>
                </a:graphic>
              </wp:inline>
            </w:drawing>
          </w:r>
        </w:p>
      </w:tc>
      <w:tc>
        <w:tcPr>
          <w:tcW w:w="1539" w:type="dxa"/>
        </w:tcPr>
        <w:p w:rsidR="00D3584F" w:rsidRDefault="00D3584F" w:rsidP="00ED202D">
          <w:pPr>
            <w:pStyle w:val="Brdtext"/>
            <w:spacing w:before="10"/>
          </w:pPr>
        </w:p>
      </w:tc>
    </w:tr>
  </w:tbl>
  <w:p w:rsidR="00D3584F" w:rsidRPr="00ED202D" w:rsidRDefault="00D3584F" w:rsidP="00ED202D">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1">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2">
    <w:nsid w:val="009741B0"/>
    <w:multiLevelType w:val="multilevel"/>
    <w:tmpl w:val="70F008B4"/>
    <w:styleLink w:val="Formatmall4"/>
    <w:lvl w:ilvl="0">
      <w:start w:val="2"/>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3">
    <w:nsid w:val="019E36B8"/>
    <w:multiLevelType w:val="hybridMultilevel"/>
    <w:tmpl w:val="DF40270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3D112D4"/>
    <w:multiLevelType w:val="multilevel"/>
    <w:tmpl w:val="55E0F394"/>
    <w:lvl w:ilvl="0">
      <w:start w:val="1"/>
      <w:numFmt w:val="bullet"/>
      <w:lvlText w:val=""/>
      <w:lvlJc w:val="left"/>
      <w:pPr>
        <w:ind w:left="720" w:hanging="363"/>
      </w:pPr>
      <w:rPr>
        <w:rFonts w:ascii="Symbol" w:hAnsi="Symbol" w:hint="default"/>
      </w:rPr>
    </w:lvl>
    <w:lvl w:ilvl="1">
      <w:start w:val="1"/>
      <w:numFmt w:val="bullet"/>
      <w:lvlText w:val="o"/>
      <w:lvlJc w:val="left"/>
      <w:pPr>
        <w:ind w:left="1440" w:hanging="363"/>
      </w:pPr>
      <w:rPr>
        <w:rFonts w:ascii="Courier New" w:hAnsi="Courier New" w:cs="Courier New"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5">
    <w:nsid w:val="046411C2"/>
    <w:multiLevelType w:val="multilevel"/>
    <w:tmpl w:val="C8DC2BB6"/>
    <w:lvl w:ilvl="0">
      <w:start w:val="1"/>
      <w:numFmt w:val="decimal"/>
      <w:lvlText w:val="%1."/>
      <w:lvlJc w:val="left"/>
      <w:pPr>
        <w:ind w:left="360" w:hanging="360"/>
      </w:pPr>
      <w:rPr>
        <w:rFonts w:hint="default"/>
        <w:sz w:val="20"/>
      </w:rPr>
    </w:lvl>
    <w:lvl w:ilvl="1">
      <w:start w:val="1"/>
      <w:numFmt w:val="bullet"/>
      <w:lvlText w:val=""/>
      <w:lvlJc w:val="left"/>
      <w:pPr>
        <w:ind w:left="792" w:hanging="432"/>
      </w:pPr>
      <w:rPr>
        <w:rFonts w:ascii="Symbol" w:hAnsi="Symbol"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nsid w:val="04A37E2A"/>
    <w:multiLevelType w:val="multilevel"/>
    <w:tmpl w:val="61FED82C"/>
    <w:styleLink w:val="Formatmall3"/>
    <w:lvl w:ilvl="0">
      <w:start w:val="3"/>
      <w:numFmt w:val="upperLetter"/>
      <w:lvlText w:val="%1."/>
      <w:lvlJc w:val="left"/>
      <w:pPr>
        <w:ind w:left="1664" w:hanging="360"/>
      </w:pPr>
      <w:rPr>
        <w:rFonts w:hint="default"/>
      </w:rPr>
    </w:lvl>
    <w:lvl w:ilvl="1">
      <w:start w:val="1"/>
      <w:numFmt w:val="decimal"/>
      <w:lvlText w:val="%1.%2."/>
      <w:lvlJc w:val="left"/>
      <w:pPr>
        <w:ind w:left="2096" w:hanging="432"/>
      </w:pPr>
      <w:rPr>
        <w:rFonts w:hint="default"/>
      </w:rPr>
    </w:lvl>
    <w:lvl w:ilvl="2">
      <w:start w:val="1"/>
      <w:numFmt w:val="decimal"/>
      <w:lvlText w:val="%1.%2.%3."/>
      <w:lvlJc w:val="left"/>
      <w:pPr>
        <w:ind w:left="2528" w:hanging="504"/>
      </w:pPr>
      <w:rPr>
        <w:rFonts w:hint="default"/>
      </w:rPr>
    </w:lvl>
    <w:lvl w:ilvl="3">
      <w:start w:val="1"/>
      <w:numFmt w:val="decimal"/>
      <w:lvlText w:val="%1.%2.%3.%4."/>
      <w:lvlJc w:val="left"/>
      <w:pPr>
        <w:ind w:left="3032" w:hanging="648"/>
      </w:pPr>
      <w:rPr>
        <w:rFonts w:hint="default"/>
      </w:rPr>
    </w:lvl>
    <w:lvl w:ilvl="4">
      <w:start w:val="1"/>
      <w:numFmt w:val="decimal"/>
      <w:lvlText w:val="%1.%2.%3.%4.%5."/>
      <w:lvlJc w:val="left"/>
      <w:pPr>
        <w:ind w:left="3536" w:hanging="792"/>
      </w:pPr>
      <w:rPr>
        <w:rFonts w:hint="default"/>
      </w:rPr>
    </w:lvl>
    <w:lvl w:ilvl="5">
      <w:start w:val="1"/>
      <w:numFmt w:val="decimal"/>
      <w:lvlText w:val="%1.%2.%3.%4.%5.%6."/>
      <w:lvlJc w:val="left"/>
      <w:pPr>
        <w:ind w:left="4040" w:hanging="936"/>
      </w:pPr>
      <w:rPr>
        <w:rFonts w:hint="default"/>
      </w:rPr>
    </w:lvl>
    <w:lvl w:ilvl="6">
      <w:start w:val="1"/>
      <w:numFmt w:val="decimal"/>
      <w:lvlText w:val="%1.%2.%3.%4.%5.%6.%7."/>
      <w:lvlJc w:val="left"/>
      <w:pPr>
        <w:ind w:left="4544" w:hanging="1080"/>
      </w:pPr>
      <w:rPr>
        <w:rFonts w:hint="default"/>
      </w:rPr>
    </w:lvl>
    <w:lvl w:ilvl="7">
      <w:start w:val="1"/>
      <w:numFmt w:val="decimal"/>
      <w:lvlText w:val="%1.%2.%3.%4.%5.%6.%7.%8."/>
      <w:lvlJc w:val="left"/>
      <w:pPr>
        <w:ind w:left="5048" w:hanging="1224"/>
      </w:pPr>
      <w:rPr>
        <w:rFonts w:hint="default"/>
      </w:rPr>
    </w:lvl>
    <w:lvl w:ilvl="8">
      <w:start w:val="1"/>
      <w:numFmt w:val="decimal"/>
      <w:lvlText w:val="%1.%2.%3.%4.%5.%6.%7.%8.%9."/>
      <w:lvlJc w:val="left"/>
      <w:pPr>
        <w:ind w:left="5624" w:hanging="1440"/>
      </w:pPr>
      <w:rPr>
        <w:rFonts w:hint="default"/>
      </w:rPr>
    </w:lvl>
  </w:abstractNum>
  <w:abstractNum w:abstractNumId="7">
    <w:nsid w:val="072E1888"/>
    <w:multiLevelType w:val="hybridMultilevel"/>
    <w:tmpl w:val="AEF68532"/>
    <w:lvl w:ilvl="0" w:tplc="5B2AD232">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0EE93BFD"/>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FBA03D5"/>
    <w:multiLevelType w:val="hybridMultilevel"/>
    <w:tmpl w:val="7B54C0E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18313EE1"/>
    <w:multiLevelType w:val="hybridMultilevel"/>
    <w:tmpl w:val="FD94AE4C"/>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1A7E0E4D"/>
    <w:multiLevelType w:val="hybridMultilevel"/>
    <w:tmpl w:val="7C02EAB8"/>
    <w:lvl w:ilvl="0" w:tplc="041D0001">
      <w:start w:val="1"/>
      <w:numFmt w:val="bullet"/>
      <w:lvlText w:val=""/>
      <w:lvlJc w:val="left"/>
      <w:pPr>
        <w:ind w:left="778" w:hanging="360"/>
      </w:pPr>
      <w:rPr>
        <w:rFonts w:ascii="Symbol" w:hAnsi="Symbol" w:hint="default"/>
      </w:rPr>
    </w:lvl>
    <w:lvl w:ilvl="1" w:tplc="041D0003" w:tentative="1">
      <w:start w:val="1"/>
      <w:numFmt w:val="bullet"/>
      <w:lvlText w:val="o"/>
      <w:lvlJc w:val="left"/>
      <w:pPr>
        <w:ind w:left="1498" w:hanging="360"/>
      </w:pPr>
      <w:rPr>
        <w:rFonts w:ascii="Courier New" w:hAnsi="Courier New" w:cs="Courier New" w:hint="default"/>
      </w:rPr>
    </w:lvl>
    <w:lvl w:ilvl="2" w:tplc="041D0005" w:tentative="1">
      <w:start w:val="1"/>
      <w:numFmt w:val="bullet"/>
      <w:lvlText w:val=""/>
      <w:lvlJc w:val="left"/>
      <w:pPr>
        <w:ind w:left="2218" w:hanging="360"/>
      </w:pPr>
      <w:rPr>
        <w:rFonts w:ascii="Wingdings" w:hAnsi="Wingdings" w:hint="default"/>
      </w:rPr>
    </w:lvl>
    <w:lvl w:ilvl="3" w:tplc="041D0001" w:tentative="1">
      <w:start w:val="1"/>
      <w:numFmt w:val="bullet"/>
      <w:lvlText w:val=""/>
      <w:lvlJc w:val="left"/>
      <w:pPr>
        <w:ind w:left="2938" w:hanging="360"/>
      </w:pPr>
      <w:rPr>
        <w:rFonts w:ascii="Symbol" w:hAnsi="Symbol" w:hint="default"/>
      </w:rPr>
    </w:lvl>
    <w:lvl w:ilvl="4" w:tplc="041D0003" w:tentative="1">
      <w:start w:val="1"/>
      <w:numFmt w:val="bullet"/>
      <w:lvlText w:val="o"/>
      <w:lvlJc w:val="left"/>
      <w:pPr>
        <w:ind w:left="3658" w:hanging="360"/>
      </w:pPr>
      <w:rPr>
        <w:rFonts w:ascii="Courier New" w:hAnsi="Courier New" w:cs="Courier New" w:hint="default"/>
      </w:rPr>
    </w:lvl>
    <w:lvl w:ilvl="5" w:tplc="041D0005" w:tentative="1">
      <w:start w:val="1"/>
      <w:numFmt w:val="bullet"/>
      <w:lvlText w:val=""/>
      <w:lvlJc w:val="left"/>
      <w:pPr>
        <w:ind w:left="4378" w:hanging="360"/>
      </w:pPr>
      <w:rPr>
        <w:rFonts w:ascii="Wingdings" w:hAnsi="Wingdings" w:hint="default"/>
      </w:rPr>
    </w:lvl>
    <w:lvl w:ilvl="6" w:tplc="041D0001" w:tentative="1">
      <w:start w:val="1"/>
      <w:numFmt w:val="bullet"/>
      <w:lvlText w:val=""/>
      <w:lvlJc w:val="left"/>
      <w:pPr>
        <w:ind w:left="5098" w:hanging="360"/>
      </w:pPr>
      <w:rPr>
        <w:rFonts w:ascii="Symbol" w:hAnsi="Symbol" w:hint="default"/>
      </w:rPr>
    </w:lvl>
    <w:lvl w:ilvl="7" w:tplc="041D0003" w:tentative="1">
      <w:start w:val="1"/>
      <w:numFmt w:val="bullet"/>
      <w:lvlText w:val="o"/>
      <w:lvlJc w:val="left"/>
      <w:pPr>
        <w:ind w:left="5818" w:hanging="360"/>
      </w:pPr>
      <w:rPr>
        <w:rFonts w:ascii="Courier New" w:hAnsi="Courier New" w:cs="Courier New" w:hint="default"/>
      </w:rPr>
    </w:lvl>
    <w:lvl w:ilvl="8" w:tplc="041D0005" w:tentative="1">
      <w:start w:val="1"/>
      <w:numFmt w:val="bullet"/>
      <w:lvlText w:val=""/>
      <w:lvlJc w:val="left"/>
      <w:pPr>
        <w:ind w:left="6538" w:hanging="360"/>
      </w:pPr>
      <w:rPr>
        <w:rFonts w:ascii="Wingdings" w:hAnsi="Wingdings" w:hint="default"/>
      </w:rPr>
    </w:lvl>
  </w:abstractNum>
  <w:abstractNum w:abstractNumId="12">
    <w:nsid w:val="1BE71CCC"/>
    <w:multiLevelType w:val="hybridMultilevel"/>
    <w:tmpl w:val="00BA43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nsid w:val="1CEF38CC"/>
    <w:multiLevelType w:val="hybridMultilevel"/>
    <w:tmpl w:val="C53050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1DE0508F"/>
    <w:multiLevelType w:val="hybridMultilevel"/>
    <w:tmpl w:val="64C8D5C2"/>
    <w:lvl w:ilvl="0" w:tplc="202A6424">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1E485D4E"/>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7">
    <w:nsid w:val="254A4A59"/>
    <w:multiLevelType w:val="multilevel"/>
    <w:tmpl w:val="259C519C"/>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28D23C98"/>
    <w:multiLevelType w:val="multilevel"/>
    <w:tmpl w:val="4C6AE998"/>
    <w:lvl w:ilvl="0">
      <w:start w:val="1"/>
      <w:numFmt w:val="decimal"/>
      <w:lvlText w:val="C%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9">
    <w:nsid w:val="2A507EA8"/>
    <w:multiLevelType w:val="multilevel"/>
    <w:tmpl w:val="46A8298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0">
    <w:nsid w:val="2BF06370"/>
    <w:multiLevelType w:val="hybridMultilevel"/>
    <w:tmpl w:val="39665AD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32664293"/>
    <w:multiLevelType w:val="multilevel"/>
    <w:tmpl w:val="0D9EB6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2">
    <w:nsid w:val="34782761"/>
    <w:multiLevelType w:val="hybridMultilevel"/>
    <w:tmpl w:val="DE7260F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399C6612"/>
    <w:multiLevelType w:val="hybridMultilevel"/>
    <w:tmpl w:val="E0409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3BF272D5"/>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5">
    <w:nsid w:val="3E8B0FEB"/>
    <w:multiLevelType w:val="multilevel"/>
    <w:tmpl w:val="CD62A3C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07755B4"/>
    <w:multiLevelType w:val="hybridMultilevel"/>
    <w:tmpl w:val="2512949C"/>
    <w:lvl w:ilvl="0" w:tplc="31CA7DC2">
      <w:start w:val="1"/>
      <w:numFmt w:val="lowerLetter"/>
      <w:lvlText w:val="%1)"/>
      <w:lvlJc w:val="left"/>
      <w:pPr>
        <w:ind w:left="778" w:hanging="360"/>
      </w:pPr>
      <w:rPr>
        <w:rFonts w:hint="default"/>
      </w:rPr>
    </w:lvl>
    <w:lvl w:ilvl="1" w:tplc="041D0019" w:tentative="1">
      <w:start w:val="1"/>
      <w:numFmt w:val="lowerLetter"/>
      <w:lvlText w:val="%2."/>
      <w:lvlJc w:val="left"/>
      <w:pPr>
        <w:ind w:left="1498" w:hanging="360"/>
      </w:pPr>
    </w:lvl>
    <w:lvl w:ilvl="2" w:tplc="041D001B" w:tentative="1">
      <w:start w:val="1"/>
      <w:numFmt w:val="lowerRoman"/>
      <w:lvlText w:val="%3."/>
      <w:lvlJc w:val="right"/>
      <w:pPr>
        <w:ind w:left="2218" w:hanging="180"/>
      </w:pPr>
    </w:lvl>
    <w:lvl w:ilvl="3" w:tplc="041D000F" w:tentative="1">
      <w:start w:val="1"/>
      <w:numFmt w:val="decimal"/>
      <w:lvlText w:val="%4."/>
      <w:lvlJc w:val="left"/>
      <w:pPr>
        <w:ind w:left="2938" w:hanging="360"/>
      </w:pPr>
    </w:lvl>
    <w:lvl w:ilvl="4" w:tplc="041D0019" w:tentative="1">
      <w:start w:val="1"/>
      <w:numFmt w:val="lowerLetter"/>
      <w:lvlText w:val="%5."/>
      <w:lvlJc w:val="left"/>
      <w:pPr>
        <w:ind w:left="3658" w:hanging="360"/>
      </w:pPr>
    </w:lvl>
    <w:lvl w:ilvl="5" w:tplc="041D001B" w:tentative="1">
      <w:start w:val="1"/>
      <w:numFmt w:val="lowerRoman"/>
      <w:lvlText w:val="%6."/>
      <w:lvlJc w:val="right"/>
      <w:pPr>
        <w:ind w:left="4378" w:hanging="180"/>
      </w:pPr>
    </w:lvl>
    <w:lvl w:ilvl="6" w:tplc="041D000F" w:tentative="1">
      <w:start w:val="1"/>
      <w:numFmt w:val="decimal"/>
      <w:lvlText w:val="%7."/>
      <w:lvlJc w:val="left"/>
      <w:pPr>
        <w:ind w:left="5098" w:hanging="360"/>
      </w:pPr>
    </w:lvl>
    <w:lvl w:ilvl="7" w:tplc="041D0019" w:tentative="1">
      <w:start w:val="1"/>
      <w:numFmt w:val="lowerLetter"/>
      <w:lvlText w:val="%8."/>
      <w:lvlJc w:val="left"/>
      <w:pPr>
        <w:ind w:left="5818" w:hanging="360"/>
      </w:pPr>
    </w:lvl>
    <w:lvl w:ilvl="8" w:tplc="041D001B" w:tentative="1">
      <w:start w:val="1"/>
      <w:numFmt w:val="lowerRoman"/>
      <w:lvlText w:val="%9."/>
      <w:lvlJc w:val="right"/>
      <w:pPr>
        <w:ind w:left="6538" w:hanging="180"/>
      </w:pPr>
    </w:lvl>
  </w:abstractNum>
  <w:abstractNum w:abstractNumId="27">
    <w:nsid w:val="4801222E"/>
    <w:multiLevelType w:val="hybridMultilevel"/>
    <w:tmpl w:val="D51E84B6"/>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4BBE7198"/>
    <w:multiLevelType w:val="multilevel"/>
    <w:tmpl w:val="FE78CAA4"/>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29">
    <w:nsid w:val="4BBF1981"/>
    <w:multiLevelType w:val="hybridMultilevel"/>
    <w:tmpl w:val="59D259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51A26D49"/>
    <w:multiLevelType w:val="multilevel"/>
    <w:tmpl w:val="97F89CCC"/>
    <w:styleLink w:val="Formatmall2"/>
    <w:lvl w:ilvl="0">
      <w:start w:val="1"/>
      <w:numFmt w:val="upperLetter"/>
      <w:lvlText w:val="%1."/>
      <w:lvlJc w:val="left"/>
      <w:pPr>
        <w:ind w:left="1664" w:hanging="360"/>
      </w:pPr>
      <w:rPr>
        <w:rFonts w:hint="default"/>
      </w:rPr>
    </w:lvl>
    <w:lvl w:ilvl="1">
      <w:start w:val="1"/>
      <w:numFmt w:val="decimal"/>
      <w:lvlText w:val="%1.%2."/>
      <w:lvlJc w:val="left"/>
      <w:pPr>
        <w:ind w:left="2096" w:hanging="432"/>
      </w:pPr>
    </w:lvl>
    <w:lvl w:ilvl="2">
      <w:start w:val="1"/>
      <w:numFmt w:val="decimal"/>
      <w:lvlText w:val="%1.%2.%3."/>
      <w:lvlJc w:val="left"/>
      <w:pPr>
        <w:ind w:left="2528" w:hanging="504"/>
      </w:pPr>
    </w:lvl>
    <w:lvl w:ilvl="3">
      <w:start w:val="1"/>
      <w:numFmt w:val="decimal"/>
      <w:lvlText w:val="%1.%2.%3.%4."/>
      <w:lvlJc w:val="left"/>
      <w:pPr>
        <w:ind w:left="3032" w:hanging="648"/>
      </w:pPr>
    </w:lvl>
    <w:lvl w:ilvl="4">
      <w:start w:val="1"/>
      <w:numFmt w:val="decimal"/>
      <w:lvlText w:val="%1.%2.%3.%4.%5."/>
      <w:lvlJc w:val="left"/>
      <w:pPr>
        <w:ind w:left="3536" w:hanging="792"/>
      </w:pPr>
    </w:lvl>
    <w:lvl w:ilvl="5">
      <w:start w:val="1"/>
      <w:numFmt w:val="decimal"/>
      <w:lvlText w:val="%1.%2.%3.%4.%5.%6."/>
      <w:lvlJc w:val="left"/>
      <w:pPr>
        <w:ind w:left="4040" w:hanging="936"/>
      </w:pPr>
    </w:lvl>
    <w:lvl w:ilvl="6">
      <w:start w:val="1"/>
      <w:numFmt w:val="decimal"/>
      <w:lvlText w:val="%1.%2.%3.%4.%5.%6.%7."/>
      <w:lvlJc w:val="left"/>
      <w:pPr>
        <w:ind w:left="4544" w:hanging="1080"/>
      </w:pPr>
    </w:lvl>
    <w:lvl w:ilvl="7">
      <w:start w:val="1"/>
      <w:numFmt w:val="decimal"/>
      <w:lvlText w:val="%1.%2.%3.%4.%5.%6.%7.%8."/>
      <w:lvlJc w:val="left"/>
      <w:pPr>
        <w:ind w:left="5048" w:hanging="1224"/>
      </w:pPr>
    </w:lvl>
    <w:lvl w:ilvl="8">
      <w:start w:val="1"/>
      <w:numFmt w:val="decimal"/>
      <w:lvlText w:val="%1.%2.%3.%4.%5.%6.%7.%8.%9."/>
      <w:lvlJc w:val="left"/>
      <w:pPr>
        <w:ind w:left="5624" w:hanging="1440"/>
      </w:pPr>
    </w:lvl>
  </w:abstractNum>
  <w:abstractNum w:abstractNumId="31">
    <w:nsid w:val="53536369"/>
    <w:multiLevelType w:val="hybridMultilevel"/>
    <w:tmpl w:val="FC8AFD26"/>
    <w:lvl w:ilvl="0" w:tplc="31CA7DC2">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53A35413"/>
    <w:multiLevelType w:val="hybridMultilevel"/>
    <w:tmpl w:val="51B061BA"/>
    <w:lvl w:ilvl="0" w:tplc="D04C6B4C">
      <w:start w:val="1"/>
      <w:numFmt w:val="upperLetter"/>
      <w:pStyle w:val="Rubrik1"/>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nsid w:val="562468A8"/>
    <w:multiLevelType w:val="multilevel"/>
    <w:tmpl w:val="6B4CCB7E"/>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4">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5">
    <w:nsid w:val="5B551496"/>
    <w:multiLevelType w:val="hybridMultilevel"/>
    <w:tmpl w:val="E6FE35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nsid w:val="5B7726A3"/>
    <w:multiLevelType w:val="multilevel"/>
    <w:tmpl w:val="AD8A3174"/>
    <w:lvl w:ilvl="0">
      <w:start w:val="1"/>
      <w:numFmt w:val="decimal"/>
      <w:lvlText w:val="%1."/>
      <w:lvlJc w:val="left"/>
      <w:pPr>
        <w:ind w:left="360" w:hanging="360"/>
      </w:pPr>
      <w:rPr>
        <w:rFonts w:hint="default"/>
        <w:sz w:val="20"/>
      </w:rPr>
    </w:lvl>
    <w:lvl w:ilvl="1">
      <w:start w:val="1"/>
      <w:numFmt w:val="lowerLetter"/>
      <w:lvlText w:val="%2)"/>
      <w:lvlJc w:val="left"/>
      <w:pPr>
        <w:ind w:left="792" w:hanging="432"/>
      </w:pPr>
      <w:rPr>
        <w:rFonts w:hint="default"/>
        <w:sz w:val="20"/>
      </w:rPr>
    </w:lvl>
    <w:lvl w:ilvl="2">
      <w:start w:val="1"/>
      <w:numFmt w:val="decimal"/>
      <w:lvlText w:val="%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7">
    <w:nsid w:val="5D7349EF"/>
    <w:multiLevelType w:val="multilevel"/>
    <w:tmpl w:val="E800C562"/>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8">
    <w:nsid w:val="60137E54"/>
    <w:multiLevelType w:val="multilevel"/>
    <w:tmpl w:val="21ECB60E"/>
    <w:lvl w:ilvl="0">
      <w:start w:val="1"/>
      <w:numFmt w:val="decimal"/>
      <w:lvlText w:val="%1."/>
      <w:lvlJc w:val="left"/>
      <w:pPr>
        <w:ind w:left="720" w:hanging="363"/>
      </w:pPr>
      <w:rPr>
        <w:rFonts w:hint="default"/>
      </w:rPr>
    </w:lvl>
    <w:lvl w:ilvl="1">
      <w:start w:val="1"/>
      <w:numFmt w:val="bullet"/>
      <w:lvlText w:val=""/>
      <w:lvlJc w:val="left"/>
      <w:pPr>
        <w:ind w:left="1440" w:hanging="363"/>
      </w:pPr>
      <w:rPr>
        <w:rFonts w:ascii="Symbol" w:hAnsi="Symbol"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39">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40">
    <w:nsid w:val="65D027D6"/>
    <w:multiLevelType w:val="multilevel"/>
    <w:tmpl w:val="4F889494"/>
    <w:styleLink w:val="Formatmall1"/>
    <w:lvl w:ilvl="0">
      <w:start w:val="1"/>
      <w:numFmt w:val="upperLetter"/>
      <w:lvlText w:val="%1."/>
      <w:lvlJc w:val="left"/>
      <w:pPr>
        <w:ind w:left="720" w:hanging="360"/>
      </w:pPr>
      <w:rPr>
        <w:rFonts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13E1AC2"/>
    <w:multiLevelType w:val="hybridMultilevel"/>
    <w:tmpl w:val="E6168736"/>
    <w:lvl w:ilvl="0" w:tplc="0DB0895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nsid w:val="727374D2"/>
    <w:multiLevelType w:val="multilevel"/>
    <w:tmpl w:val="9F1C8252"/>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decimal"/>
      <w:lvlText w:val="%3."/>
      <w:lvlJc w:val="left"/>
      <w:pPr>
        <w:ind w:left="2160" w:hanging="363"/>
      </w:pPr>
      <w:rPr>
        <w:rFonts w:hint="default"/>
      </w:rPr>
    </w:lvl>
    <w:lvl w:ilvl="3">
      <w:start w:val="1"/>
      <w:numFmt w:val="lowerLetter"/>
      <w:lvlText w:val="%4."/>
      <w:lvlJc w:val="left"/>
      <w:pPr>
        <w:ind w:left="2880" w:hanging="363"/>
      </w:pPr>
      <w:rPr>
        <w:rFonts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43">
    <w:nsid w:val="7A130947"/>
    <w:multiLevelType w:val="hybridMultilevel"/>
    <w:tmpl w:val="18D60F0A"/>
    <w:lvl w:ilvl="0" w:tplc="041D0003">
      <w:start w:val="1"/>
      <w:numFmt w:val="bullet"/>
      <w:lvlText w:val="o"/>
      <w:lvlJc w:val="left"/>
      <w:pPr>
        <w:ind w:left="2744"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nsid w:val="7FAB19CB"/>
    <w:multiLevelType w:val="hybridMultilevel"/>
    <w:tmpl w:val="6BD65C4A"/>
    <w:lvl w:ilvl="0" w:tplc="FF3EAC4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39"/>
  </w:num>
  <w:num w:numId="4">
    <w:abstractNumId w:val="23"/>
  </w:num>
  <w:num w:numId="5">
    <w:abstractNumId w:val="40"/>
  </w:num>
  <w:num w:numId="6">
    <w:abstractNumId w:val="30"/>
  </w:num>
  <w:num w:numId="7">
    <w:abstractNumId w:val="6"/>
  </w:num>
  <w:num w:numId="8">
    <w:abstractNumId w:val="2"/>
  </w:num>
  <w:num w:numId="9">
    <w:abstractNumId w:val="16"/>
  </w:num>
  <w:num w:numId="10">
    <w:abstractNumId w:val="42"/>
  </w:num>
  <w:num w:numId="11">
    <w:abstractNumId w:val="18"/>
  </w:num>
  <w:num w:numId="12">
    <w:abstractNumId w:val="19"/>
  </w:num>
  <w:num w:numId="13">
    <w:abstractNumId w:val="43"/>
  </w:num>
  <w:num w:numId="14">
    <w:abstractNumId w:val="27"/>
  </w:num>
  <w:num w:numId="15">
    <w:abstractNumId w:val="4"/>
  </w:num>
  <w:num w:numId="16">
    <w:abstractNumId w:val="34"/>
  </w:num>
  <w:num w:numId="17">
    <w:abstractNumId w:val="20"/>
  </w:num>
  <w:num w:numId="18">
    <w:abstractNumId w:val="32"/>
  </w:num>
  <w:num w:numId="19">
    <w:abstractNumId w:val="8"/>
  </w:num>
  <w:num w:numId="20">
    <w:abstractNumId w:val="25"/>
  </w:num>
  <w:num w:numId="21">
    <w:abstractNumId w:val="3"/>
  </w:num>
  <w:num w:numId="22">
    <w:abstractNumId w:val="38"/>
  </w:num>
  <w:num w:numId="23">
    <w:abstractNumId w:val="9"/>
  </w:num>
  <w:num w:numId="24">
    <w:abstractNumId w:val="10"/>
  </w:num>
  <w:num w:numId="25">
    <w:abstractNumId w:val="22"/>
  </w:num>
  <w:num w:numId="26">
    <w:abstractNumId w:val="31"/>
  </w:num>
  <w:num w:numId="27">
    <w:abstractNumId w:val="26"/>
  </w:num>
  <w:num w:numId="28">
    <w:abstractNumId w:val="37"/>
  </w:num>
  <w:num w:numId="29">
    <w:abstractNumId w:val="24"/>
  </w:num>
  <w:num w:numId="30">
    <w:abstractNumId w:val="41"/>
  </w:num>
  <w:num w:numId="31">
    <w:abstractNumId w:val="11"/>
  </w:num>
  <w:num w:numId="32">
    <w:abstractNumId w:val="35"/>
  </w:num>
  <w:num w:numId="33">
    <w:abstractNumId w:val="21"/>
  </w:num>
  <w:num w:numId="34">
    <w:abstractNumId w:val="44"/>
  </w:num>
  <w:num w:numId="35">
    <w:abstractNumId w:val="28"/>
  </w:num>
  <w:num w:numId="36">
    <w:abstractNumId w:val="15"/>
  </w:num>
  <w:num w:numId="37">
    <w:abstractNumId w:val="29"/>
  </w:num>
  <w:num w:numId="38">
    <w:abstractNumId w:val="13"/>
  </w:num>
  <w:num w:numId="39">
    <w:abstractNumId w:val="14"/>
  </w:num>
  <w:num w:numId="40">
    <w:abstractNumId w:val="7"/>
  </w:num>
  <w:num w:numId="41">
    <w:abstractNumId w:val="17"/>
  </w:num>
  <w:num w:numId="42">
    <w:abstractNumId w:val="5"/>
  </w:num>
  <w:num w:numId="43">
    <w:abstractNumId w:val="36"/>
  </w:num>
  <w:num w:numId="44">
    <w:abstractNumId w:val="33"/>
  </w:num>
  <w:num w:numId="4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3B6"/>
    <w:rsid w:val="0000352C"/>
    <w:rsid w:val="000067E0"/>
    <w:rsid w:val="00010545"/>
    <w:rsid w:val="00012738"/>
    <w:rsid w:val="0001296C"/>
    <w:rsid w:val="0001528E"/>
    <w:rsid w:val="000201BE"/>
    <w:rsid w:val="0002562D"/>
    <w:rsid w:val="00025F29"/>
    <w:rsid w:val="00034CB9"/>
    <w:rsid w:val="000379F2"/>
    <w:rsid w:val="000419BF"/>
    <w:rsid w:val="00042B39"/>
    <w:rsid w:val="0005131B"/>
    <w:rsid w:val="00052781"/>
    <w:rsid w:val="00054D7C"/>
    <w:rsid w:val="0005671E"/>
    <w:rsid w:val="00061AA6"/>
    <w:rsid w:val="00071666"/>
    <w:rsid w:val="00080855"/>
    <w:rsid w:val="00087961"/>
    <w:rsid w:val="00093BA7"/>
    <w:rsid w:val="00096DE5"/>
    <w:rsid w:val="000A1675"/>
    <w:rsid w:val="000A2759"/>
    <w:rsid w:val="000A357A"/>
    <w:rsid w:val="000C0BFA"/>
    <w:rsid w:val="000C116B"/>
    <w:rsid w:val="000C33C4"/>
    <w:rsid w:val="000C6341"/>
    <w:rsid w:val="000C66C0"/>
    <w:rsid w:val="000D4833"/>
    <w:rsid w:val="000D4873"/>
    <w:rsid w:val="000D5847"/>
    <w:rsid w:val="000E1132"/>
    <w:rsid w:val="000E4B28"/>
    <w:rsid w:val="000E5452"/>
    <w:rsid w:val="000E5B15"/>
    <w:rsid w:val="000F51FD"/>
    <w:rsid w:val="000F6314"/>
    <w:rsid w:val="000F6DAA"/>
    <w:rsid w:val="00106F72"/>
    <w:rsid w:val="00112D72"/>
    <w:rsid w:val="001150F8"/>
    <w:rsid w:val="001166B1"/>
    <w:rsid w:val="001200F9"/>
    <w:rsid w:val="001361DC"/>
    <w:rsid w:val="00142A3E"/>
    <w:rsid w:val="00145331"/>
    <w:rsid w:val="00146A2F"/>
    <w:rsid w:val="00146FF7"/>
    <w:rsid w:val="001520AC"/>
    <w:rsid w:val="00162861"/>
    <w:rsid w:val="001658CA"/>
    <w:rsid w:val="00165B9F"/>
    <w:rsid w:val="00173799"/>
    <w:rsid w:val="00173F63"/>
    <w:rsid w:val="001857A4"/>
    <w:rsid w:val="00191549"/>
    <w:rsid w:val="001949A1"/>
    <w:rsid w:val="00194DFE"/>
    <w:rsid w:val="001A1E6B"/>
    <w:rsid w:val="001A5F8B"/>
    <w:rsid w:val="001A74DD"/>
    <w:rsid w:val="001B59E3"/>
    <w:rsid w:val="001B67A5"/>
    <w:rsid w:val="001B6F3C"/>
    <w:rsid w:val="001B73B5"/>
    <w:rsid w:val="001B7916"/>
    <w:rsid w:val="001C3094"/>
    <w:rsid w:val="001E02C1"/>
    <w:rsid w:val="001E0400"/>
    <w:rsid w:val="001E1DB5"/>
    <w:rsid w:val="001E3E8B"/>
    <w:rsid w:val="001E5E66"/>
    <w:rsid w:val="001E6302"/>
    <w:rsid w:val="001F0DA8"/>
    <w:rsid w:val="001F453D"/>
    <w:rsid w:val="001F51D2"/>
    <w:rsid w:val="0020018F"/>
    <w:rsid w:val="00225C36"/>
    <w:rsid w:val="002328DE"/>
    <w:rsid w:val="00234140"/>
    <w:rsid w:val="002369CE"/>
    <w:rsid w:val="0023792D"/>
    <w:rsid w:val="002428A5"/>
    <w:rsid w:val="002713DA"/>
    <w:rsid w:val="00274F8D"/>
    <w:rsid w:val="0027545B"/>
    <w:rsid w:val="00276559"/>
    <w:rsid w:val="00277F36"/>
    <w:rsid w:val="00283D8A"/>
    <w:rsid w:val="0028592E"/>
    <w:rsid w:val="00291965"/>
    <w:rsid w:val="0029400B"/>
    <w:rsid w:val="002A2540"/>
    <w:rsid w:val="002A3DEB"/>
    <w:rsid w:val="002B2AC2"/>
    <w:rsid w:val="002B3ACB"/>
    <w:rsid w:val="002B3D93"/>
    <w:rsid w:val="002C7CC7"/>
    <w:rsid w:val="002D1996"/>
    <w:rsid w:val="002D5C76"/>
    <w:rsid w:val="002D5FF0"/>
    <w:rsid w:val="002E0163"/>
    <w:rsid w:val="002E29CE"/>
    <w:rsid w:val="00323FB7"/>
    <w:rsid w:val="00325882"/>
    <w:rsid w:val="003273AE"/>
    <w:rsid w:val="00327998"/>
    <w:rsid w:val="003311BE"/>
    <w:rsid w:val="00331643"/>
    <w:rsid w:val="0033176D"/>
    <w:rsid w:val="003351C8"/>
    <w:rsid w:val="0033649A"/>
    <w:rsid w:val="00340B8C"/>
    <w:rsid w:val="003457CD"/>
    <w:rsid w:val="003469D2"/>
    <w:rsid w:val="00350FDE"/>
    <w:rsid w:val="003545A5"/>
    <w:rsid w:val="003566BA"/>
    <w:rsid w:val="00356FD5"/>
    <w:rsid w:val="00360EDD"/>
    <w:rsid w:val="003651BB"/>
    <w:rsid w:val="00374A5A"/>
    <w:rsid w:val="00375878"/>
    <w:rsid w:val="003764D7"/>
    <w:rsid w:val="00377649"/>
    <w:rsid w:val="00384384"/>
    <w:rsid w:val="0038622F"/>
    <w:rsid w:val="0039081B"/>
    <w:rsid w:val="003912B9"/>
    <w:rsid w:val="00391BBB"/>
    <w:rsid w:val="00391F0A"/>
    <w:rsid w:val="00393002"/>
    <w:rsid w:val="00394C17"/>
    <w:rsid w:val="003A46FF"/>
    <w:rsid w:val="003A7113"/>
    <w:rsid w:val="003B0E8E"/>
    <w:rsid w:val="003B17AD"/>
    <w:rsid w:val="003B21B7"/>
    <w:rsid w:val="003B5AC1"/>
    <w:rsid w:val="003C0951"/>
    <w:rsid w:val="003C2235"/>
    <w:rsid w:val="003D1CA6"/>
    <w:rsid w:val="003E0713"/>
    <w:rsid w:val="003E1377"/>
    <w:rsid w:val="003E4C4D"/>
    <w:rsid w:val="003F1F40"/>
    <w:rsid w:val="003F36E9"/>
    <w:rsid w:val="003F57A2"/>
    <w:rsid w:val="003F697B"/>
    <w:rsid w:val="003F6A9F"/>
    <w:rsid w:val="00401CCE"/>
    <w:rsid w:val="00401F7F"/>
    <w:rsid w:val="00402055"/>
    <w:rsid w:val="00404AA4"/>
    <w:rsid w:val="004051C6"/>
    <w:rsid w:val="00406D92"/>
    <w:rsid w:val="004114A5"/>
    <w:rsid w:val="00412ADE"/>
    <w:rsid w:val="00414E0C"/>
    <w:rsid w:val="004221E8"/>
    <w:rsid w:val="004242A5"/>
    <w:rsid w:val="004250B3"/>
    <w:rsid w:val="00427A25"/>
    <w:rsid w:val="00430017"/>
    <w:rsid w:val="00435E13"/>
    <w:rsid w:val="00442F63"/>
    <w:rsid w:val="004444C0"/>
    <w:rsid w:val="004446B7"/>
    <w:rsid w:val="00445C0F"/>
    <w:rsid w:val="00446E41"/>
    <w:rsid w:val="00454FE1"/>
    <w:rsid w:val="00456940"/>
    <w:rsid w:val="004570E4"/>
    <w:rsid w:val="00457107"/>
    <w:rsid w:val="004643C8"/>
    <w:rsid w:val="00464EEE"/>
    <w:rsid w:val="00465D0B"/>
    <w:rsid w:val="00474399"/>
    <w:rsid w:val="00476A3A"/>
    <w:rsid w:val="0048001B"/>
    <w:rsid w:val="00492ECF"/>
    <w:rsid w:val="00493A49"/>
    <w:rsid w:val="004951BF"/>
    <w:rsid w:val="004A041C"/>
    <w:rsid w:val="004A28DF"/>
    <w:rsid w:val="004B0DF3"/>
    <w:rsid w:val="004B2B1F"/>
    <w:rsid w:val="004C3AB0"/>
    <w:rsid w:val="004C4352"/>
    <w:rsid w:val="004C5419"/>
    <w:rsid w:val="004C7D11"/>
    <w:rsid w:val="004D043F"/>
    <w:rsid w:val="004D09BC"/>
    <w:rsid w:val="004D13BF"/>
    <w:rsid w:val="004D3BB7"/>
    <w:rsid w:val="004D6BC0"/>
    <w:rsid w:val="004E18B8"/>
    <w:rsid w:val="004E50FE"/>
    <w:rsid w:val="004E588F"/>
    <w:rsid w:val="004E5E36"/>
    <w:rsid w:val="004E791A"/>
    <w:rsid w:val="004F064B"/>
    <w:rsid w:val="004F07DA"/>
    <w:rsid w:val="004F2917"/>
    <w:rsid w:val="004F2CE2"/>
    <w:rsid w:val="004F7B38"/>
    <w:rsid w:val="00500659"/>
    <w:rsid w:val="00512D4B"/>
    <w:rsid w:val="00512DE3"/>
    <w:rsid w:val="00523506"/>
    <w:rsid w:val="00523BF7"/>
    <w:rsid w:val="005272B0"/>
    <w:rsid w:val="0053009F"/>
    <w:rsid w:val="00530537"/>
    <w:rsid w:val="00535E35"/>
    <w:rsid w:val="005477D3"/>
    <w:rsid w:val="00550886"/>
    <w:rsid w:val="0055149D"/>
    <w:rsid w:val="00555151"/>
    <w:rsid w:val="0055575F"/>
    <w:rsid w:val="00555F5B"/>
    <w:rsid w:val="005625B9"/>
    <w:rsid w:val="00562D42"/>
    <w:rsid w:val="005654D5"/>
    <w:rsid w:val="00572ABC"/>
    <w:rsid w:val="00575FF8"/>
    <w:rsid w:val="00576708"/>
    <w:rsid w:val="00586585"/>
    <w:rsid w:val="005A1EDB"/>
    <w:rsid w:val="005A326F"/>
    <w:rsid w:val="005A3996"/>
    <w:rsid w:val="005A4326"/>
    <w:rsid w:val="005B06F4"/>
    <w:rsid w:val="005B4D06"/>
    <w:rsid w:val="005B7E7B"/>
    <w:rsid w:val="005C5876"/>
    <w:rsid w:val="005C5FFD"/>
    <w:rsid w:val="005D4307"/>
    <w:rsid w:val="005D4789"/>
    <w:rsid w:val="005E3747"/>
    <w:rsid w:val="005E747E"/>
    <w:rsid w:val="005F27E2"/>
    <w:rsid w:val="00604B25"/>
    <w:rsid w:val="00616A8E"/>
    <w:rsid w:val="006174A9"/>
    <w:rsid w:val="00622B33"/>
    <w:rsid w:val="00622C06"/>
    <w:rsid w:val="00627140"/>
    <w:rsid w:val="00634409"/>
    <w:rsid w:val="006371CD"/>
    <w:rsid w:val="00644729"/>
    <w:rsid w:val="00645C6D"/>
    <w:rsid w:val="00646BD7"/>
    <w:rsid w:val="00657077"/>
    <w:rsid w:val="00662FF9"/>
    <w:rsid w:val="00665FD6"/>
    <w:rsid w:val="006668D7"/>
    <w:rsid w:val="006764EC"/>
    <w:rsid w:val="006779BD"/>
    <w:rsid w:val="00683472"/>
    <w:rsid w:val="00690AE1"/>
    <w:rsid w:val="006941DF"/>
    <w:rsid w:val="00694B0A"/>
    <w:rsid w:val="0069797E"/>
    <w:rsid w:val="006A0271"/>
    <w:rsid w:val="006A482D"/>
    <w:rsid w:val="006B06F3"/>
    <w:rsid w:val="006B22F4"/>
    <w:rsid w:val="006B603D"/>
    <w:rsid w:val="006B65D5"/>
    <w:rsid w:val="006B7BF5"/>
    <w:rsid w:val="006C1924"/>
    <w:rsid w:val="006C1CD7"/>
    <w:rsid w:val="006C480D"/>
    <w:rsid w:val="006D7315"/>
    <w:rsid w:val="006D7D46"/>
    <w:rsid w:val="006E0813"/>
    <w:rsid w:val="006E231D"/>
    <w:rsid w:val="006E796A"/>
    <w:rsid w:val="00704CD4"/>
    <w:rsid w:val="00707634"/>
    <w:rsid w:val="007105B2"/>
    <w:rsid w:val="00712201"/>
    <w:rsid w:val="0071396A"/>
    <w:rsid w:val="00720601"/>
    <w:rsid w:val="00720F02"/>
    <w:rsid w:val="00726134"/>
    <w:rsid w:val="00727C35"/>
    <w:rsid w:val="00735448"/>
    <w:rsid w:val="00737A90"/>
    <w:rsid w:val="00747221"/>
    <w:rsid w:val="0075453F"/>
    <w:rsid w:val="0076001B"/>
    <w:rsid w:val="00763F73"/>
    <w:rsid w:val="007640C5"/>
    <w:rsid w:val="00767457"/>
    <w:rsid w:val="00771A2B"/>
    <w:rsid w:val="00773F75"/>
    <w:rsid w:val="00782499"/>
    <w:rsid w:val="00783A2B"/>
    <w:rsid w:val="00784D35"/>
    <w:rsid w:val="007926C8"/>
    <w:rsid w:val="00796C4B"/>
    <w:rsid w:val="007A07F0"/>
    <w:rsid w:val="007A7BE7"/>
    <w:rsid w:val="007C154B"/>
    <w:rsid w:val="007C1C62"/>
    <w:rsid w:val="007C49FC"/>
    <w:rsid w:val="007C53F7"/>
    <w:rsid w:val="007D01E3"/>
    <w:rsid w:val="007D02C0"/>
    <w:rsid w:val="007D0870"/>
    <w:rsid w:val="007D23E1"/>
    <w:rsid w:val="007E1C2A"/>
    <w:rsid w:val="007E6A24"/>
    <w:rsid w:val="007E7F3D"/>
    <w:rsid w:val="007F0164"/>
    <w:rsid w:val="007F03B6"/>
    <w:rsid w:val="007F0B27"/>
    <w:rsid w:val="007F0BE5"/>
    <w:rsid w:val="007F1015"/>
    <w:rsid w:val="007F22B3"/>
    <w:rsid w:val="007F5052"/>
    <w:rsid w:val="0080441F"/>
    <w:rsid w:val="0080469A"/>
    <w:rsid w:val="00805F3D"/>
    <w:rsid w:val="008064CE"/>
    <w:rsid w:val="008069A4"/>
    <w:rsid w:val="00824B5F"/>
    <w:rsid w:val="00826BD3"/>
    <w:rsid w:val="00830B07"/>
    <w:rsid w:val="00832A9C"/>
    <w:rsid w:val="0083324B"/>
    <w:rsid w:val="0083453F"/>
    <w:rsid w:val="00836CF0"/>
    <w:rsid w:val="00836F7E"/>
    <w:rsid w:val="00837C20"/>
    <w:rsid w:val="00840C28"/>
    <w:rsid w:val="00841C75"/>
    <w:rsid w:val="008529CC"/>
    <w:rsid w:val="00854285"/>
    <w:rsid w:val="00854C6F"/>
    <w:rsid w:val="00857E76"/>
    <w:rsid w:val="00865C58"/>
    <w:rsid w:val="00865EB3"/>
    <w:rsid w:val="00870256"/>
    <w:rsid w:val="00871C75"/>
    <w:rsid w:val="00873C55"/>
    <w:rsid w:val="0087689F"/>
    <w:rsid w:val="00881D5E"/>
    <w:rsid w:val="00882A40"/>
    <w:rsid w:val="0088746D"/>
    <w:rsid w:val="00887D41"/>
    <w:rsid w:val="00890C50"/>
    <w:rsid w:val="008A0355"/>
    <w:rsid w:val="008A1C48"/>
    <w:rsid w:val="008A3F83"/>
    <w:rsid w:val="008B26BA"/>
    <w:rsid w:val="008B2C05"/>
    <w:rsid w:val="008B4F7A"/>
    <w:rsid w:val="008B77BC"/>
    <w:rsid w:val="008D034D"/>
    <w:rsid w:val="008D124F"/>
    <w:rsid w:val="008D5431"/>
    <w:rsid w:val="008E0713"/>
    <w:rsid w:val="008E26B5"/>
    <w:rsid w:val="008E2A19"/>
    <w:rsid w:val="008E2C08"/>
    <w:rsid w:val="008E35CB"/>
    <w:rsid w:val="008E4C1A"/>
    <w:rsid w:val="008E5EBF"/>
    <w:rsid w:val="008F3F3E"/>
    <w:rsid w:val="008F6F67"/>
    <w:rsid w:val="008F7809"/>
    <w:rsid w:val="009010B9"/>
    <w:rsid w:val="009038CC"/>
    <w:rsid w:val="00905E52"/>
    <w:rsid w:val="00910564"/>
    <w:rsid w:val="009141A7"/>
    <w:rsid w:val="009161C9"/>
    <w:rsid w:val="00924152"/>
    <w:rsid w:val="00926EAA"/>
    <w:rsid w:val="0093432A"/>
    <w:rsid w:val="0093616B"/>
    <w:rsid w:val="009367F6"/>
    <w:rsid w:val="00936B99"/>
    <w:rsid w:val="00936CBD"/>
    <w:rsid w:val="009379AC"/>
    <w:rsid w:val="00941CCA"/>
    <w:rsid w:val="00941F6A"/>
    <w:rsid w:val="00942CC1"/>
    <w:rsid w:val="0094586C"/>
    <w:rsid w:val="009523A7"/>
    <w:rsid w:val="00956091"/>
    <w:rsid w:val="0096032F"/>
    <w:rsid w:val="00960B93"/>
    <w:rsid w:val="00960FAE"/>
    <w:rsid w:val="00964491"/>
    <w:rsid w:val="009651C6"/>
    <w:rsid w:val="009665E9"/>
    <w:rsid w:val="00966A32"/>
    <w:rsid w:val="00966FA3"/>
    <w:rsid w:val="009678CF"/>
    <w:rsid w:val="00967E08"/>
    <w:rsid w:val="00970C24"/>
    <w:rsid w:val="00974CC2"/>
    <w:rsid w:val="009846B4"/>
    <w:rsid w:val="00993302"/>
    <w:rsid w:val="00993C00"/>
    <w:rsid w:val="009A0494"/>
    <w:rsid w:val="009A3EF6"/>
    <w:rsid w:val="009A75DA"/>
    <w:rsid w:val="009B5424"/>
    <w:rsid w:val="009B6D1D"/>
    <w:rsid w:val="009C0915"/>
    <w:rsid w:val="009C2DFB"/>
    <w:rsid w:val="009C465E"/>
    <w:rsid w:val="009C57E9"/>
    <w:rsid w:val="009E237B"/>
    <w:rsid w:val="009E4FE9"/>
    <w:rsid w:val="009E73C5"/>
    <w:rsid w:val="009F0ECB"/>
    <w:rsid w:val="009F2682"/>
    <w:rsid w:val="00A05FBD"/>
    <w:rsid w:val="00A11696"/>
    <w:rsid w:val="00A119FE"/>
    <w:rsid w:val="00A11A06"/>
    <w:rsid w:val="00A14F2A"/>
    <w:rsid w:val="00A15AAC"/>
    <w:rsid w:val="00A2437E"/>
    <w:rsid w:val="00A24E88"/>
    <w:rsid w:val="00A373E7"/>
    <w:rsid w:val="00A53D43"/>
    <w:rsid w:val="00A6347C"/>
    <w:rsid w:val="00A67560"/>
    <w:rsid w:val="00A71E00"/>
    <w:rsid w:val="00A84D8D"/>
    <w:rsid w:val="00A94295"/>
    <w:rsid w:val="00A942B0"/>
    <w:rsid w:val="00AA098C"/>
    <w:rsid w:val="00AA3143"/>
    <w:rsid w:val="00AA4A9E"/>
    <w:rsid w:val="00AB0F9E"/>
    <w:rsid w:val="00AB3A49"/>
    <w:rsid w:val="00AB7193"/>
    <w:rsid w:val="00AB7FEC"/>
    <w:rsid w:val="00AC38A4"/>
    <w:rsid w:val="00AC461B"/>
    <w:rsid w:val="00AD0D37"/>
    <w:rsid w:val="00AD1DB7"/>
    <w:rsid w:val="00AE0951"/>
    <w:rsid w:val="00AE323C"/>
    <w:rsid w:val="00AE3516"/>
    <w:rsid w:val="00AF1420"/>
    <w:rsid w:val="00AF189F"/>
    <w:rsid w:val="00B17615"/>
    <w:rsid w:val="00B2008D"/>
    <w:rsid w:val="00B20AEA"/>
    <w:rsid w:val="00B21543"/>
    <w:rsid w:val="00B22979"/>
    <w:rsid w:val="00B23DE8"/>
    <w:rsid w:val="00B242C6"/>
    <w:rsid w:val="00B25BCE"/>
    <w:rsid w:val="00B32F23"/>
    <w:rsid w:val="00B335E2"/>
    <w:rsid w:val="00B35FF6"/>
    <w:rsid w:val="00B40DB4"/>
    <w:rsid w:val="00B46465"/>
    <w:rsid w:val="00B55098"/>
    <w:rsid w:val="00B569C7"/>
    <w:rsid w:val="00B6022D"/>
    <w:rsid w:val="00B60A05"/>
    <w:rsid w:val="00B65200"/>
    <w:rsid w:val="00B70A35"/>
    <w:rsid w:val="00B719C5"/>
    <w:rsid w:val="00B73F27"/>
    <w:rsid w:val="00B8505E"/>
    <w:rsid w:val="00B864F7"/>
    <w:rsid w:val="00B9051F"/>
    <w:rsid w:val="00B907B7"/>
    <w:rsid w:val="00B91F91"/>
    <w:rsid w:val="00B94D06"/>
    <w:rsid w:val="00BA1BD0"/>
    <w:rsid w:val="00BA5CC5"/>
    <w:rsid w:val="00BA7679"/>
    <w:rsid w:val="00BB3CF2"/>
    <w:rsid w:val="00BB4F5C"/>
    <w:rsid w:val="00BD4D67"/>
    <w:rsid w:val="00BD7076"/>
    <w:rsid w:val="00BD7389"/>
    <w:rsid w:val="00BE1B1C"/>
    <w:rsid w:val="00BE5351"/>
    <w:rsid w:val="00BF3503"/>
    <w:rsid w:val="00C1152C"/>
    <w:rsid w:val="00C17C7F"/>
    <w:rsid w:val="00C2258C"/>
    <w:rsid w:val="00C312E5"/>
    <w:rsid w:val="00C31EAD"/>
    <w:rsid w:val="00C36977"/>
    <w:rsid w:val="00C405CF"/>
    <w:rsid w:val="00C4079A"/>
    <w:rsid w:val="00C439AB"/>
    <w:rsid w:val="00C4582E"/>
    <w:rsid w:val="00C5032E"/>
    <w:rsid w:val="00C57239"/>
    <w:rsid w:val="00C605DA"/>
    <w:rsid w:val="00C656AE"/>
    <w:rsid w:val="00C70391"/>
    <w:rsid w:val="00C72B96"/>
    <w:rsid w:val="00C72C58"/>
    <w:rsid w:val="00C73107"/>
    <w:rsid w:val="00C760E8"/>
    <w:rsid w:val="00C77F50"/>
    <w:rsid w:val="00C854DE"/>
    <w:rsid w:val="00C85DF0"/>
    <w:rsid w:val="00C91869"/>
    <w:rsid w:val="00C96558"/>
    <w:rsid w:val="00CA2181"/>
    <w:rsid w:val="00CA7C1C"/>
    <w:rsid w:val="00CC3707"/>
    <w:rsid w:val="00CC5CA1"/>
    <w:rsid w:val="00CD0944"/>
    <w:rsid w:val="00CD3B18"/>
    <w:rsid w:val="00CD424C"/>
    <w:rsid w:val="00CD5B1C"/>
    <w:rsid w:val="00CE244D"/>
    <w:rsid w:val="00CE25E6"/>
    <w:rsid w:val="00CE6CED"/>
    <w:rsid w:val="00CF44E6"/>
    <w:rsid w:val="00D014BB"/>
    <w:rsid w:val="00D02532"/>
    <w:rsid w:val="00D03D03"/>
    <w:rsid w:val="00D05678"/>
    <w:rsid w:val="00D104D1"/>
    <w:rsid w:val="00D10541"/>
    <w:rsid w:val="00D17761"/>
    <w:rsid w:val="00D177EE"/>
    <w:rsid w:val="00D244AA"/>
    <w:rsid w:val="00D24C5E"/>
    <w:rsid w:val="00D273C5"/>
    <w:rsid w:val="00D31F49"/>
    <w:rsid w:val="00D32A6A"/>
    <w:rsid w:val="00D3330B"/>
    <w:rsid w:val="00D33325"/>
    <w:rsid w:val="00D33FA2"/>
    <w:rsid w:val="00D349EB"/>
    <w:rsid w:val="00D3584F"/>
    <w:rsid w:val="00D40BD3"/>
    <w:rsid w:val="00D448FB"/>
    <w:rsid w:val="00D52B04"/>
    <w:rsid w:val="00D551D0"/>
    <w:rsid w:val="00D55FE9"/>
    <w:rsid w:val="00D61DF2"/>
    <w:rsid w:val="00D62D10"/>
    <w:rsid w:val="00D664ED"/>
    <w:rsid w:val="00D71778"/>
    <w:rsid w:val="00D825F1"/>
    <w:rsid w:val="00D86FB4"/>
    <w:rsid w:val="00D95578"/>
    <w:rsid w:val="00DA06B2"/>
    <w:rsid w:val="00DA2A35"/>
    <w:rsid w:val="00DA5C8D"/>
    <w:rsid w:val="00DA5E4C"/>
    <w:rsid w:val="00DB2901"/>
    <w:rsid w:val="00DC3E8B"/>
    <w:rsid w:val="00DC4DDA"/>
    <w:rsid w:val="00DD4C7B"/>
    <w:rsid w:val="00DE0CCC"/>
    <w:rsid w:val="00DE703D"/>
    <w:rsid w:val="00DF18FC"/>
    <w:rsid w:val="00DF5E6A"/>
    <w:rsid w:val="00DF600E"/>
    <w:rsid w:val="00DF6896"/>
    <w:rsid w:val="00E019B7"/>
    <w:rsid w:val="00E045D8"/>
    <w:rsid w:val="00E05365"/>
    <w:rsid w:val="00E05BB6"/>
    <w:rsid w:val="00E12946"/>
    <w:rsid w:val="00E16385"/>
    <w:rsid w:val="00E2724B"/>
    <w:rsid w:val="00E401B8"/>
    <w:rsid w:val="00E41A7E"/>
    <w:rsid w:val="00E42EFD"/>
    <w:rsid w:val="00E436C4"/>
    <w:rsid w:val="00E56029"/>
    <w:rsid w:val="00E625BA"/>
    <w:rsid w:val="00E706AE"/>
    <w:rsid w:val="00E724EB"/>
    <w:rsid w:val="00E73329"/>
    <w:rsid w:val="00E755E2"/>
    <w:rsid w:val="00E83B25"/>
    <w:rsid w:val="00E8520D"/>
    <w:rsid w:val="00E9321E"/>
    <w:rsid w:val="00E95EBD"/>
    <w:rsid w:val="00EA2896"/>
    <w:rsid w:val="00EA7634"/>
    <w:rsid w:val="00EB251F"/>
    <w:rsid w:val="00EB4066"/>
    <w:rsid w:val="00EC11F2"/>
    <w:rsid w:val="00ED1173"/>
    <w:rsid w:val="00ED202D"/>
    <w:rsid w:val="00EE1688"/>
    <w:rsid w:val="00EE222F"/>
    <w:rsid w:val="00F03476"/>
    <w:rsid w:val="00F04723"/>
    <w:rsid w:val="00F04A33"/>
    <w:rsid w:val="00F07FD7"/>
    <w:rsid w:val="00F102EE"/>
    <w:rsid w:val="00F1288B"/>
    <w:rsid w:val="00F1527D"/>
    <w:rsid w:val="00F15EB1"/>
    <w:rsid w:val="00F15EBA"/>
    <w:rsid w:val="00F2153D"/>
    <w:rsid w:val="00F2257F"/>
    <w:rsid w:val="00F27109"/>
    <w:rsid w:val="00F2762D"/>
    <w:rsid w:val="00F355A0"/>
    <w:rsid w:val="00F36E78"/>
    <w:rsid w:val="00F41C76"/>
    <w:rsid w:val="00F476C2"/>
    <w:rsid w:val="00F57520"/>
    <w:rsid w:val="00F64F71"/>
    <w:rsid w:val="00F73EA7"/>
    <w:rsid w:val="00F75319"/>
    <w:rsid w:val="00F76D1B"/>
    <w:rsid w:val="00F81E1D"/>
    <w:rsid w:val="00F8458D"/>
    <w:rsid w:val="00FB236E"/>
    <w:rsid w:val="00FB64CD"/>
    <w:rsid w:val="00FC6ACF"/>
    <w:rsid w:val="00FD095F"/>
    <w:rsid w:val="00FD2C6E"/>
    <w:rsid w:val="00FD300D"/>
    <w:rsid w:val="00FD3B31"/>
    <w:rsid w:val="00FD486F"/>
    <w:rsid w:val="00FE03A5"/>
    <w:rsid w:val="00FE05D1"/>
    <w:rsid w:val="00FE51D8"/>
    <w:rsid w:val="00FE62FA"/>
    <w:rsid w:val="00FE6D9F"/>
    <w:rsid w:val="00FF1C6A"/>
    <w:rsid w:val="00FF1E99"/>
    <w:rsid w:val="00FF599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caption" w:semiHidden="1" w:uiPriority="35" w:unhideWhenUsed="1" w:qFormat="1"/>
    <w:lsdException w:name="footnote reference" w:uiPriority="99"/>
    <w:lsdException w:name="Title"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2C7CC7"/>
    <w:rPr>
      <w:sz w:val="24"/>
      <w:szCs w:val="24"/>
    </w:rPr>
  </w:style>
  <w:style w:type="paragraph" w:styleId="Rubrik1">
    <w:name w:val="heading 1"/>
    <w:basedOn w:val="Normal"/>
    <w:next w:val="Brdtext"/>
    <w:qFormat/>
    <w:rsid w:val="001C3094"/>
    <w:pPr>
      <w:keepNext/>
      <w:pageBreakBefore/>
      <w:numPr>
        <w:numId w:val="18"/>
      </w:numPr>
      <w:spacing w:after="240" w:line="260" w:lineRule="atLeast"/>
      <w:ind w:left="357" w:hanging="357"/>
      <w:outlineLvl w:val="0"/>
    </w:pPr>
    <w:rPr>
      <w:rFonts w:cs="Arial"/>
      <w:b/>
      <w:bCs/>
      <w:kern w:val="32"/>
      <w:sz w:val="34"/>
      <w:szCs w:val="32"/>
    </w:rPr>
  </w:style>
  <w:style w:type="paragraph" w:styleId="Rubrik2">
    <w:name w:val="heading 2"/>
    <w:basedOn w:val="Normal"/>
    <w:next w:val="Brdtext"/>
    <w:qFormat/>
    <w:rsid w:val="008529CC"/>
    <w:pPr>
      <w:keepNext/>
      <w:spacing w:after="120" w:line="260" w:lineRule="atLeast"/>
      <w:outlineLvl w:val="1"/>
    </w:pPr>
    <w:rPr>
      <w:rFonts w:cs="Arial"/>
      <w:b/>
      <w:bCs/>
      <w:iCs/>
      <w:sz w:val="26"/>
      <w:szCs w:val="28"/>
    </w:rPr>
  </w:style>
  <w:style w:type="paragraph" w:styleId="Rubrik3">
    <w:name w:val="heading 3"/>
    <w:basedOn w:val="Normal"/>
    <w:next w:val="Brdtext"/>
    <w:qFormat/>
    <w:rsid w:val="002F54F3"/>
    <w:pPr>
      <w:keepNext/>
      <w:spacing w:line="260" w:lineRule="atLeast"/>
      <w:outlineLvl w:val="2"/>
    </w:pPr>
    <w:rPr>
      <w:rFonts w:cs="Arial"/>
      <w:b/>
      <w:bCs/>
      <w:sz w:val="22"/>
      <w:szCs w:val="26"/>
    </w:rPr>
  </w:style>
  <w:style w:type="paragraph" w:styleId="Rubrik4">
    <w:name w:val="heading 4"/>
    <w:basedOn w:val="Normal"/>
    <w:next w:val="Brdtext"/>
    <w:qFormat/>
    <w:rsid w:val="002F54F3"/>
    <w:pPr>
      <w:keepNext/>
      <w:spacing w:line="260" w:lineRule="atLeast"/>
      <w:outlineLvl w:val="3"/>
    </w:pPr>
    <w:rPr>
      <w:bCs/>
      <w:i/>
      <w:sz w:val="22"/>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qFormat/>
    <w:rsid w:val="0027545B"/>
    <w:pPr>
      <w:spacing w:after="120" w:line="260" w:lineRule="atLeast"/>
    </w:pPr>
    <w:rPr>
      <w:sz w:val="22"/>
    </w:rPr>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rsid w:val="002F54F3"/>
    <w:pPr>
      <w:tabs>
        <w:tab w:val="center" w:pos="4536"/>
        <w:tab w:val="right" w:pos="9072"/>
      </w:tabs>
      <w:spacing w:line="180" w:lineRule="atLeast"/>
    </w:pPr>
    <w:rPr>
      <w:sz w:val="16"/>
    </w:rPr>
  </w:style>
  <w:style w:type="table" w:styleId="Tabellrutnt">
    <w:name w:val="Table Grid"/>
    <w:basedOn w:val="Normaltabell"/>
    <w:rsid w:val="00AE4E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pPr>
      <w:spacing w:line="240" w:lineRule="auto"/>
    </w:pPr>
    <w:rPr>
      <w:i/>
      <w:color w:val="919295"/>
      <w:sz w:val="28"/>
    </w:rPr>
  </w:style>
  <w:style w:type="paragraph" w:customStyle="1" w:styleId="FrRubrik">
    <w:name w:val="FörRubrik"/>
    <w:basedOn w:val="UnderRubrik"/>
    <w:next w:val="DokumentRubrik"/>
    <w:rsid w:val="00C854DE"/>
    <w:rPr>
      <w:color w:val="auto"/>
    </w:rPr>
  </w:style>
  <w:style w:type="paragraph" w:customStyle="1" w:styleId="Toc">
    <w:name w:val="Toc"/>
    <w:basedOn w:val="Brdtext"/>
    <w:next w:val="Brdtext"/>
    <w:rsid w:val="00442F63"/>
    <w:rPr>
      <w:sz w:val="34"/>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2C7CC7"/>
    <w:pPr>
      <w:tabs>
        <w:tab w:val="left" w:pos="357"/>
        <w:tab w:val="right" w:leader="underscore" w:pos="9072"/>
      </w:tabs>
      <w:spacing w:before="240" w:after="120"/>
    </w:pPr>
  </w:style>
  <w:style w:type="paragraph" w:customStyle="1" w:styleId="nRubrik1">
    <w:name w:val="nRubrik 1"/>
    <w:basedOn w:val="Rubrik1"/>
    <w:next w:val="Brdtext"/>
    <w:rsid w:val="00F355A0"/>
    <w:pPr>
      <w:numPr>
        <w:numId w:val="3"/>
      </w:numPr>
    </w:pPr>
  </w:style>
  <w:style w:type="paragraph" w:customStyle="1" w:styleId="nRubrik2">
    <w:name w:val="nRubrik 2"/>
    <w:basedOn w:val="Rubrik2"/>
    <w:next w:val="Brdtext"/>
    <w:rsid w:val="00F355A0"/>
    <w:pPr>
      <w:numPr>
        <w:ilvl w:val="1"/>
        <w:numId w:val="3"/>
      </w:numPr>
    </w:pPr>
  </w:style>
  <w:style w:type="paragraph" w:styleId="Innehll2">
    <w:name w:val="toc 2"/>
    <w:basedOn w:val="Normal"/>
    <w:next w:val="Normal"/>
    <w:autoRedefine/>
    <w:uiPriority w:val="39"/>
    <w:rsid w:val="002C7CC7"/>
    <w:pPr>
      <w:tabs>
        <w:tab w:val="right" w:leader="underscore" w:pos="9072"/>
      </w:tabs>
      <w:spacing w:after="120"/>
      <w:ind w:left="720"/>
    </w:pPr>
    <w:rPr>
      <w:sz w:val="22"/>
    </w:r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2"/>
      </w:numPr>
    </w:pPr>
  </w:style>
  <w:style w:type="character" w:styleId="Platshllartext">
    <w:name w:val="Placeholder Text"/>
    <w:basedOn w:val="Standardstycketeckensnitt"/>
    <w:uiPriority w:val="99"/>
    <w:semiHidden/>
    <w:rsid w:val="00391F0A"/>
    <w:rPr>
      <w:color w:val="808080"/>
    </w:rPr>
  </w:style>
  <w:style w:type="paragraph" w:styleId="Beskrivning">
    <w:name w:val="caption"/>
    <w:basedOn w:val="Normal"/>
    <w:next w:val="Normal"/>
    <w:uiPriority w:val="35"/>
    <w:unhideWhenUsed/>
    <w:qFormat/>
    <w:rsid w:val="0048001B"/>
    <w:pPr>
      <w:spacing w:after="200"/>
    </w:pPr>
    <w:rPr>
      <w:rFonts w:asciiTheme="minorHAnsi" w:eastAsiaTheme="minorEastAsia" w:hAnsiTheme="minorHAnsi" w:cstheme="minorBidi"/>
      <w:b/>
      <w:bCs/>
      <w:color w:val="808080"/>
      <w:sz w:val="18"/>
      <w:szCs w:val="18"/>
    </w:rPr>
  </w:style>
  <w:style w:type="paragraph" w:styleId="Fotnotstext">
    <w:name w:val="footnote text"/>
    <w:basedOn w:val="Normal"/>
    <w:link w:val="FotnotstextChar"/>
    <w:uiPriority w:val="99"/>
    <w:unhideWhenUsed/>
    <w:rsid w:val="0048001B"/>
    <w:rPr>
      <w:rFonts w:asciiTheme="minorHAnsi" w:eastAsiaTheme="minorEastAsia" w:hAnsiTheme="minorHAnsi" w:cstheme="minorBidi"/>
      <w:sz w:val="20"/>
      <w:szCs w:val="20"/>
    </w:rPr>
  </w:style>
  <w:style w:type="character" w:customStyle="1" w:styleId="FotnotstextChar">
    <w:name w:val="Fotnotstext Char"/>
    <w:basedOn w:val="Standardstycketeckensnitt"/>
    <w:link w:val="Fotnotstext"/>
    <w:uiPriority w:val="99"/>
    <w:rsid w:val="0048001B"/>
    <w:rPr>
      <w:rFonts w:asciiTheme="minorHAnsi" w:eastAsiaTheme="minorEastAsia" w:hAnsiTheme="minorHAnsi" w:cstheme="minorBidi"/>
    </w:rPr>
  </w:style>
  <w:style w:type="character" w:styleId="Fotnotsreferens">
    <w:name w:val="footnote reference"/>
    <w:basedOn w:val="Standardstycketeckensnitt"/>
    <w:uiPriority w:val="99"/>
    <w:unhideWhenUsed/>
    <w:rsid w:val="0048001B"/>
    <w:rPr>
      <w:vertAlign w:val="superscript"/>
    </w:rPr>
  </w:style>
  <w:style w:type="paragraph" w:styleId="Liststycke">
    <w:name w:val="List Paragraph"/>
    <w:basedOn w:val="Normal"/>
    <w:uiPriority w:val="34"/>
    <w:qFormat/>
    <w:rsid w:val="00AA098C"/>
    <w:pPr>
      <w:ind w:left="720"/>
      <w:contextualSpacing/>
    </w:pPr>
  </w:style>
  <w:style w:type="character" w:customStyle="1" w:styleId="BrdtextChar">
    <w:name w:val="Brödtext Char"/>
    <w:basedOn w:val="Standardstycketeckensnitt"/>
    <w:link w:val="Brdtext"/>
    <w:rsid w:val="004F7B38"/>
    <w:rPr>
      <w:sz w:val="22"/>
      <w:szCs w:val="24"/>
    </w:rPr>
  </w:style>
  <w:style w:type="character" w:customStyle="1" w:styleId="Windowtext">
    <w:name w:val="Windowtext"/>
    <w:uiPriority w:val="1"/>
    <w:qFormat/>
    <w:rsid w:val="009B6D1D"/>
    <w:rPr>
      <w:rFonts w:ascii="Arial" w:hAnsi="Arial"/>
      <w:b/>
    </w:rPr>
  </w:style>
  <w:style w:type="character" w:customStyle="1" w:styleId="Kod">
    <w:name w:val="Kod"/>
    <w:uiPriority w:val="1"/>
    <w:qFormat/>
    <w:rsid w:val="009846B4"/>
    <w:rPr>
      <w:rFonts w:ascii="Consolas" w:hAnsi="Consolas"/>
      <w:sz w:val="20"/>
    </w:rPr>
  </w:style>
  <w:style w:type="character" w:customStyle="1" w:styleId="apple-style-span">
    <w:name w:val="apple-style-span"/>
    <w:basedOn w:val="Standardstycketeckensnitt"/>
    <w:rsid w:val="000C66C0"/>
  </w:style>
  <w:style w:type="character" w:styleId="Hyperlnk">
    <w:name w:val="Hyperlink"/>
    <w:basedOn w:val="Standardstycketeckensnitt"/>
    <w:uiPriority w:val="99"/>
    <w:unhideWhenUsed/>
    <w:rsid w:val="00941CCA"/>
    <w:rPr>
      <w:color w:val="0000FF"/>
      <w:u w:val="single"/>
    </w:rPr>
  </w:style>
  <w:style w:type="paragraph" w:styleId="Innehllsfrteckningsrubrik">
    <w:name w:val="TOC Heading"/>
    <w:basedOn w:val="Rubrik1"/>
    <w:next w:val="Normal"/>
    <w:uiPriority w:val="39"/>
    <w:unhideWhenUsed/>
    <w:qFormat/>
    <w:rsid w:val="001B7916"/>
    <w:pPr>
      <w:keepLines/>
      <w:pageBreakBefore w:val="0"/>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Formatmall1">
    <w:name w:val="Formatmall1"/>
    <w:uiPriority w:val="99"/>
    <w:rsid w:val="00142A3E"/>
    <w:pPr>
      <w:numPr>
        <w:numId w:val="5"/>
      </w:numPr>
    </w:pPr>
  </w:style>
  <w:style w:type="numbering" w:customStyle="1" w:styleId="Formatmall2">
    <w:name w:val="Formatmall2"/>
    <w:uiPriority w:val="99"/>
    <w:rsid w:val="00142A3E"/>
    <w:pPr>
      <w:numPr>
        <w:numId w:val="6"/>
      </w:numPr>
    </w:pPr>
  </w:style>
  <w:style w:type="numbering" w:customStyle="1" w:styleId="Formatmall3">
    <w:name w:val="Formatmall3"/>
    <w:uiPriority w:val="99"/>
    <w:rsid w:val="00142A3E"/>
    <w:pPr>
      <w:numPr>
        <w:numId w:val="7"/>
      </w:numPr>
    </w:pPr>
  </w:style>
  <w:style w:type="numbering" w:customStyle="1" w:styleId="Formatmall4">
    <w:name w:val="Formatmall4"/>
    <w:uiPriority w:val="99"/>
    <w:rsid w:val="008D5431"/>
    <w:pPr>
      <w:numPr>
        <w:numId w:val="8"/>
      </w:numPr>
    </w:pPr>
  </w:style>
  <w:style w:type="character" w:styleId="AnvndHyperlnk">
    <w:name w:val="FollowedHyperlink"/>
    <w:basedOn w:val="Standardstycketeckensnitt"/>
    <w:rsid w:val="00356FD5"/>
    <w:rPr>
      <w:color w:val="800080" w:themeColor="followedHyperlink"/>
      <w:u w:val="single"/>
    </w:rPr>
  </w:style>
  <w:style w:type="paragraph" w:styleId="Innehll3">
    <w:name w:val="toc 3"/>
    <w:basedOn w:val="Normal"/>
    <w:next w:val="Normal"/>
    <w:autoRedefine/>
    <w:uiPriority w:val="39"/>
    <w:rsid w:val="002C7CC7"/>
    <w:pPr>
      <w:spacing w:after="100"/>
      <w:ind w:left="1077"/>
    </w:pPr>
    <w:rPr>
      <w:sz w:val="18"/>
    </w:rPr>
  </w:style>
  <w:style w:type="character" w:customStyle="1" w:styleId="SidfotChar">
    <w:name w:val="Sidfot Char"/>
    <w:basedOn w:val="Standardstycketeckensnitt"/>
    <w:link w:val="Sidfot"/>
    <w:rsid w:val="008069A4"/>
    <w:rPr>
      <w:sz w:val="16"/>
      <w:szCs w:val="24"/>
    </w:rPr>
  </w:style>
  <w:style w:type="character" w:customStyle="1" w:styleId="Windows">
    <w:name w:val="Windows"/>
    <w:basedOn w:val="Standardstycketeckensnitt"/>
    <w:uiPriority w:val="1"/>
    <w:qFormat/>
    <w:rsid w:val="00430017"/>
    <w:rPr>
      <w:rFonts w:ascii="Segoe UI" w:hAnsi="Segoe UI"/>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4360">
      <w:bodyDiv w:val="1"/>
      <w:marLeft w:val="0"/>
      <w:marRight w:val="0"/>
      <w:marTop w:val="0"/>
      <w:marBottom w:val="0"/>
      <w:divBdr>
        <w:top w:val="none" w:sz="0" w:space="0" w:color="auto"/>
        <w:left w:val="none" w:sz="0" w:space="0" w:color="auto"/>
        <w:bottom w:val="none" w:sz="0" w:space="0" w:color="auto"/>
        <w:right w:val="none" w:sz="0" w:space="0" w:color="auto"/>
      </w:divBdr>
    </w:div>
    <w:div w:id="1695614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nc-sa/2.5/se/"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cfg\Templates\1dv402%20-%20Laborationsanvis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8E47C-A35A-48F2-9C5A-E82116245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1dv402 - Laborationsanvisning.dotx</Template>
  <TotalTime>2491</TotalTime>
  <Pages>8</Pages>
  <Words>1639</Words>
  <Characters>8692</Characters>
  <Application>Microsoft Office Word</Application>
  <DocSecurity>0</DocSecurity>
  <Lines>72</Lines>
  <Paragraphs>20</Paragraphs>
  <ScaleCrop>false</ScaleCrop>
  <HeadingPairs>
    <vt:vector size="6" baseType="variant">
      <vt:variant>
        <vt:lpstr>Rubrik</vt:lpstr>
      </vt:variant>
      <vt:variant>
        <vt:i4>1</vt:i4>
      </vt:variant>
      <vt:variant>
        <vt:lpstr>Title</vt:lpstr>
      </vt:variant>
      <vt:variant>
        <vt:i4>1</vt:i4>
      </vt:variant>
      <vt:variant>
        <vt:lpstr>Headings</vt:lpstr>
      </vt:variant>
      <vt:variant>
        <vt:i4>2</vt:i4>
      </vt:variant>
    </vt:vector>
  </HeadingPairs>
  <TitlesOfParts>
    <vt:vector size="4" baseType="lpstr">
      <vt:lpstr/>
      <vt:lpstr>Regeldokument - Linnéuniversitetet</vt:lpstr>
      <vt:lpstr/>
      <vt:lpstr>Inledning</vt:lpstr>
    </vt:vector>
  </TitlesOfParts>
  <Company>Emanuel Identity Manuals AB</Company>
  <LinksUpToDate>false</LinksUpToDate>
  <CharactersWithSpaces>10311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Loock</dc:creator>
  <dc:description>Jan, Rev Feb 2010, MS Word 2003_x000d_
By: Carin Ländström, +46 8 556 014 30_x000d_
Emanuel Identity Manuals AB</dc:description>
  <cp:lastModifiedBy>Mats Loock</cp:lastModifiedBy>
  <cp:revision>55</cp:revision>
  <cp:lastPrinted>2013-01-06T09:15:00Z</cp:lastPrinted>
  <dcterms:created xsi:type="dcterms:W3CDTF">2011-09-20T12:57:00Z</dcterms:created>
  <dcterms:modified xsi:type="dcterms:W3CDTF">2013-12-17T10:03:00Z</dcterms:modified>
</cp:coreProperties>
</file>